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7D8D" w:rsidRDefault="008E2291">
      <w:pPr>
        <w:jc w:val="center"/>
        <w:rPr>
          <w:rFonts w:eastAsia="华文行楷"/>
          <w:color w:val="000000" w:themeColor="text1"/>
          <w:sz w:val="44"/>
          <w:szCs w:val="44"/>
        </w:rPr>
      </w:pPr>
      <w:r>
        <w:rPr>
          <w:rFonts w:eastAsia="华文行楷"/>
          <w:color w:val="000000" w:themeColor="text1"/>
          <w:sz w:val="44"/>
          <w:szCs w:val="44"/>
        </w:rPr>
        <w:t>个人简历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85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color w:val="000000" w:themeColor="text1"/>
                <w:sz w:val="24"/>
              </w:rPr>
              <w:t>基本信息</w:t>
            </w:r>
          </w:p>
        </w:tc>
      </w:tr>
    </w:tbl>
    <w:p w:rsidR="00BC7D8D" w:rsidRDefault="00BC7D8D">
      <w:pPr>
        <w:spacing w:line="300" w:lineRule="auto"/>
        <w:rPr>
          <w:rFonts w:hAnsi="宋体"/>
          <w:color w:val="000000" w:themeColor="text1"/>
          <w:sz w:val="24"/>
          <w:szCs w:val="24"/>
        </w:rPr>
        <w:sectPr w:rsidR="00BC7D8D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lastRenderedPageBreak/>
        <w:t>姓</w:t>
      </w:r>
      <w:r>
        <w:rPr>
          <w:rFonts w:hAnsi="宋体" w:hint="eastAsia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>名：</w:t>
      </w:r>
      <w:r>
        <w:rPr>
          <w:rFonts w:hAnsi="宋体" w:hint="eastAsia"/>
          <w:color w:val="000000" w:themeColor="text1"/>
          <w:sz w:val="24"/>
          <w:szCs w:val="24"/>
        </w:rPr>
        <w:t>和肖飞</w:t>
      </w:r>
      <w:r>
        <w:rPr>
          <w:color w:val="000000" w:themeColor="text1"/>
          <w:sz w:val="24"/>
          <w:szCs w:val="24"/>
        </w:rPr>
        <w:t xml:space="preserve">            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性</w:t>
      </w:r>
      <w:r>
        <w:rPr>
          <w:rFonts w:hAnsi="宋体" w:hint="eastAsia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>别：男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出生年月：</w:t>
      </w:r>
      <w:r w:rsidR="00B12BDD">
        <w:rPr>
          <w:rFonts w:hAnsi="宋体"/>
          <w:color w:val="000000" w:themeColor="text1"/>
          <w:sz w:val="24"/>
          <w:szCs w:val="24"/>
        </w:rPr>
        <w:t>***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籍</w:t>
      </w:r>
      <w:r>
        <w:rPr>
          <w:rFonts w:hAnsi="宋体" w:hint="eastAsia"/>
          <w:color w:val="000000" w:themeColor="text1"/>
          <w:sz w:val="24"/>
          <w:szCs w:val="24"/>
        </w:rPr>
        <w:t xml:space="preserve">   </w:t>
      </w:r>
      <w:r>
        <w:rPr>
          <w:rFonts w:hAnsi="宋体"/>
          <w:color w:val="000000" w:themeColor="text1"/>
          <w:sz w:val="24"/>
          <w:szCs w:val="24"/>
        </w:rPr>
        <w:t xml:space="preserve"> </w:t>
      </w:r>
      <w:r>
        <w:rPr>
          <w:rFonts w:hAnsi="宋体"/>
          <w:color w:val="000000" w:themeColor="text1"/>
          <w:sz w:val="24"/>
          <w:szCs w:val="24"/>
        </w:rPr>
        <w:t>贯</w:t>
      </w:r>
      <w:r>
        <w:rPr>
          <w:rFonts w:hAnsi="宋体" w:hint="eastAsia"/>
          <w:color w:val="000000" w:themeColor="text1"/>
          <w:sz w:val="24"/>
          <w:szCs w:val="24"/>
        </w:rPr>
        <w:t>：</w:t>
      </w:r>
      <w:r w:rsidR="00B12BDD">
        <w:rPr>
          <w:rFonts w:hAnsi="宋体" w:hint="eastAsia"/>
          <w:color w:val="000000" w:themeColor="text1"/>
          <w:sz w:val="24"/>
          <w:szCs w:val="24"/>
        </w:rPr>
        <w:t>***</w:t>
      </w:r>
    </w:p>
    <w:p w:rsidR="00BC7D8D" w:rsidRDefault="008E2291">
      <w:pPr>
        <w:spacing w:line="300" w:lineRule="auto"/>
        <w:rPr>
          <w:rFonts w:hAnsi="宋体"/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t>Github</w:t>
      </w:r>
      <w:r>
        <w:rPr>
          <w:rFonts w:hAnsi="宋体"/>
          <w:color w:val="000000" w:themeColor="text1"/>
          <w:sz w:val="24"/>
          <w:szCs w:val="24"/>
        </w:rPr>
        <w:t>：</w:t>
      </w:r>
      <w:hyperlink r:id="rId9" w:history="1">
        <w:r>
          <w:rPr>
            <w:rStyle w:val="a6"/>
            <w:rFonts w:hAnsi="宋体" w:hint="eastAsia"/>
            <w:color w:val="000000" w:themeColor="text1"/>
            <w:sz w:val="24"/>
            <w:szCs w:val="24"/>
          </w:rPr>
          <w:t>https://github.com/JackFei</w:t>
        </w:r>
      </w:hyperlink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lastRenderedPageBreak/>
        <w:t>毕业院校</w:t>
      </w:r>
      <w:r>
        <w:rPr>
          <w:rFonts w:hAnsi="宋体"/>
          <w:color w:val="000000" w:themeColor="text1"/>
          <w:sz w:val="24"/>
          <w:szCs w:val="24"/>
        </w:rPr>
        <w:t>：</w:t>
      </w:r>
      <w:r w:rsidR="00B12BDD">
        <w:rPr>
          <w:rFonts w:hAnsi="宋体"/>
          <w:color w:val="000000" w:themeColor="text1"/>
          <w:sz w:val="24"/>
          <w:szCs w:val="24"/>
        </w:rPr>
        <w:t>***</w:t>
      </w:r>
    </w:p>
    <w:p w:rsidR="00BC7D8D" w:rsidRDefault="008E2291">
      <w:pPr>
        <w:spacing w:line="300" w:lineRule="auto"/>
        <w:rPr>
          <w:rFonts w:hAnsi="宋体"/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t>专</w:t>
      </w:r>
      <w:r>
        <w:rPr>
          <w:rFonts w:hAnsi="宋体" w:hint="eastAsia"/>
          <w:color w:val="000000" w:themeColor="text1"/>
          <w:sz w:val="24"/>
          <w:szCs w:val="24"/>
        </w:rPr>
        <w:t xml:space="preserve">    </w:t>
      </w:r>
      <w:r>
        <w:rPr>
          <w:rFonts w:hAnsi="宋体" w:hint="eastAsia"/>
          <w:color w:val="000000" w:themeColor="text1"/>
          <w:sz w:val="24"/>
          <w:szCs w:val="24"/>
        </w:rPr>
        <w:t>业</w:t>
      </w:r>
      <w:r>
        <w:rPr>
          <w:rFonts w:hAnsi="宋体"/>
          <w:color w:val="000000" w:themeColor="text1"/>
          <w:sz w:val="24"/>
          <w:szCs w:val="24"/>
        </w:rPr>
        <w:t>：</w:t>
      </w:r>
      <w:r>
        <w:rPr>
          <w:rFonts w:hAnsi="宋体" w:hint="eastAsia"/>
          <w:color w:val="000000" w:themeColor="text1"/>
          <w:sz w:val="24"/>
          <w:szCs w:val="24"/>
        </w:rPr>
        <w:t>软件工程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联系电话</w:t>
      </w:r>
      <w:r>
        <w:rPr>
          <w:color w:val="000000" w:themeColor="text1"/>
          <w:sz w:val="24"/>
          <w:szCs w:val="24"/>
        </w:rPr>
        <w:t>：</w:t>
      </w:r>
      <w:r w:rsidR="0042582B">
        <w:rPr>
          <w:color w:val="000000" w:themeColor="text1"/>
          <w:sz w:val="24"/>
          <w:szCs w:val="24"/>
        </w:rPr>
        <w:t>***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邮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箱：</w:t>
      </w:r>
      <w:r w:rsidR="00C9473B">
        <w:rPr>
          <w:color w:val="000000" w:themeColor="text1"/>
          <w:sz w:val="24"/>
          <w:szCs w:val="24"/>
        </w:rPr>
        <w:t>1712776213@qq.com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  <w:sectPr w:rsidR="00BC7D8D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  <w:r>
        <w:rPr>
          <w:rFonts w:hint="eastAsia"/>
          <w:color w:val="000000" w:themeColor="text1"/>
          <w:sz w:val="24"/>
          <w:szCs w:val="24"/>
        </w:rPr>
        <w:t>微</w:t>
      </w:r>
      <w:r>
        <w:rPr>
          <w:rFonts w:hint="eastAsia"/>
          <w:color w:val="000000" w:themeColor="text1"/>
          <w:sz w:val="24"/>
          <w:szCs w:val="24"/>
        </w:rPr>
        <w:t xml:space="preserve">    </w:t>
      </w:r>
      <w:r>
        <w:rPr>
          <w:rFonts w:hint="eastAsia"/>
          <w:color w:val="000000" w:themeColor="text1"/>
          <w:sz w:val="24"/>
          <w:szCs w:val="24"/>
        </w:rPr>
        <w:t>信：</w:t>
      </w:r>
      <w:r w:rsidR="0042582B">
        <w:rPr>
          <w:rFonts w:hint="eastAsia"/>
          <w:color w:val="000000" w:themeColor="text1"/>
          <w:sz w:val="24"/>
          <w:szCs w:val="24"/>
        </w:rPr>
        <w:t>***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17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bCs/>
                <w:color w:val="000000" w:themeColor="text1"/>
                <w:sz w:val="24"/>
              </w:rPr>
            </w:pPr>
            <w:r>
              <w:rPr>
                <w:rFonts w:hAnsi="宋体" w:hint="eastAsia"/>
                <w:b/>
                <w:bCs/>
                <w:color w:val="000000" w:themeColor="text1"/>
                <w:sz w:val="24"/>
              </w:rPr>
              <w:lastRenderedPageBreak/>
              <w:t>求职意向</w:t>
            </w:r>
          </w:p>
        </w:tc>
      </w:tr>
    </w:tbl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前端开发工程师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17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bCs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教育背景</w:t>
            </w:r>
          </w:p>
        </w:tc>
      </w:tr>
    </w:tbl>
    <w:p w:rsidR="00BC7D8D" w:rsidRDefault="008E2291">
      <w:pPr>
        <w:spacing w:line="300" w:lineRule="auto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20</w:t>
      </w:r>
      <w:r>
        <w:rPr>
          <w:rFonts w:ascii="宋体" w:hAnsi="宋体"/>
          <w:color w:val="000000" w:themeColor="text1"/>
          <w:sz w:val="24"/>
          <w:szCs w:val="24"/>
        </w:rPr>
        <w:t>12</w:t>
      </w:r>
      <w:r>
        <w:rPr>
          <w:rFonts w:ascii="宋体" w:hAnsi="宋体" w:hint="eastAsia"/>
          <w:color w:val="000000" w:themeColor="text1"/>
          <w:sz w:val="24"/>
          <w:szCs w:val="24"/>
        </w:rPr>
        <w:t>.9-2016.6</w:t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 w:rsidR="002E3EE2">
        <w:rPr>
          <w:rFonts w:ascii="宋体" w:hAnsi="宋体"/>
          <w:color w:val="000000" w:themeColor="text1"/>
          <w:sz w:val="24"/>
          <w:szCs w:val="24"/>
        </w:rPr>
        <w:t>***</w:t>
      </w:r>
      <w:r>
        <w:rPr>
          <w:rFonts w:ascii="宋体" w:hAnsi="宋体" w:hint="eastAsia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</w:r>
      <w:r>
        <w:rPr>
          <w:rFonts w:ascii="宋体" w:hAnsi="宋体"/>
          <w:color w:val="000000" w:themeColor="text1"/>
          <w:sz w:val="24"/>
          <w:szCs w:val="24"/>
        </w:rPr>
        <w:tab/>
        <w:t xml:space="preserve">  </w:t>
      </w:r>
      <w:r w:rsidR="002E3EE2">
        <w:rPr>
          <w:rFonts w:ascii="宋体" w:hAnsi="宋体"/>
          <w:color w:val="000000" w:themeColor="text1"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宋体" w:hAnsi="宋体" w:hint="eastAsia"/>
          <w:color w:val="000000" w:themeColor="text1"/>
          <w:sz w:val="24"/>
          <w:szCs w:val="24"/>
        </w:rPr>
        <w:t>本科</w:t>
      </w:r>
    </w:p>
    <w:tbl>
      <w:tblPr>
        <w:tblW w:w="8583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74"/>
        </w:trPr>
        <w:tc>
          <w:tcPr>
            <w:tcW w:w="8583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专业技能</w:t>
            </w:r>
          </w:p>
        </w:tc>
      </w:tr>
    </w:tbl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精通React</w:t>
      </w:r>
      <w:r>
        <w:rPr>
          <w:rFonts w:ascii="宋体" w:hAnsi="宋体"/>
          <w:color w:val="000000" w:themeColor="text1"/>
          <w:sz w:val="24"/>
          <w:szCs w:val="24"/>
        </w:rPr>
        <w:t>、Antd、React-Redux、React-Router</w:t>
      </w:r>
      <w:r>
        <w:rPr>
          <w:rFonts w:ascii="宋体" w:hAnsi="宋体" w:hint="eastAsia"/>
          <w:color w:val="000000" w:themeColor="text1"/>
          <w:sz w:val="24"/>
          <w:szCs w:val="24"/>
        </w:rPr>
        <w:t>、Dva等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精通Android开发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熟悉Vue</w:t>
      </w:r>
      <w:r>
        <w:rPr>
          <w:rFonts w:ascii="宋体" w:hAnsi="宋体"/>
          <w:color w:val="000000" w:themeColor="text1"/>
          <w:sz w:val="24"/>
          <w:szCs w:val="24"/>
        </w:rPr>
        <w:t>、ElementUI、</w:t>
      </w:r>
      <w:r>
        <w:rPr>
          <w:rFonts w:ascii="宋体" w:hAnsi="宋体" w:hint="eastAsia"/>
          <w:color w:val="000000" w:themeColor="text1"/>
          <w:sz w:val="24"/>
          <w:szCs w:val="24"/>
        </w:rPr>
        <w:t>微信小程序、Node+Express、Node+Koa</w:t>
      </w:r>
      <w:r>
        <w:rPr>
          <w:rFonts w:ascii="宋体" w:hAnsi="宋体"/>
          <w:color w:val="000000" w:themeColor="text1"/>
          <w:sz w:val="24"/>
          <w:szCs w:val="24"/>
        </w:rPr>
        <w:t>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 w:hint="eastAsia"/>
          <w:color w:val="000000" w:themeColor="text1"/>
          <w:sz w:val="24"/>
          <w:szCs w:val="24"/>
        </w:rPr>
        <w:t>Echart、</w:t>
      </w:r>
      <w:r>
        <w:rPr>
          <w:rFonts w:ascii="宋体" w:hAnsi="宋体"/>
          <w:color w:val="000000" w:themeColor="text1"/>
          <w:sz w:val="24"/>
          <w:szCs w:val="24"/>
        </w:rPr>
        <w:t>Vuex</w:t>
      </w:r>
      <w:r>
        <w:rPr>
          <w:rFonts w:ascii="宋体" w:hAnsi="宋体" w:hint="eastAsia"/>
          <w:color w:val="000000" w:themeColor="text1"/>
          <w:sz w:val="24"/>
          <w:szCs w:val="24"/>
        </w:rPr>
        <w:t>、Three.JS、J</w:t>
      </w:r>
      <w:r>
        <w:rPr>
          <w:rFonts w:ascii="宋体" w:hAnsi="宋体"/>
          <w:color w:val="000000" w:themeColor="text1"/>
          <w:sz w:val="24"/>
          <w:szCs w:val="24"/>
        </w:rPr>
        <w:t>q</w:t>
      </w:r>
      <w:r>
        <w:rPr>
          <w:rFonts w:ascii="宋体" w:hAnsi="宋体" w:hint="eastAsia"/>
          <w:color w:val="000000" w:themeColor="text1"/>
          <w:sz w:val="24"/>
          <w:szCs w:val="24"/>
        </w:rPr>
        <w:t>uery、ES</w:t>
      </w:r>
      <w:r>
        <w:rPr>
          <w:rFonts w:ascii="宋体" w:hAnsi="宋体"/>
          <w:color w:val="000000" w:themeColor="text1"/>
          <w:sz w:val="24"/>
          <w:szCs w:val="24"/>
        </w:rPr>
        <w:t>6、Sass等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熟悉Webpack、</w:t>
      </w:r>
      <w:r>
        <w:rPr>
          <w:rFonts w:ascii="宋体" w:hAnsi="宋体" w:hint="eastAsia"/>
          <w:color w:val="000000" w:themeColor="text1"/>
          <w:sz w:val="24"/>
          <w:szCs w:val="24"/>
        </w:rPr>
        <w:t>Gulp、Npm等项目管理工具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b/>
          <w:i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熟悉Webstrom、</w:t>
      </w:r>
      <w:r>
        <w:rPr>
          <w:rFonts w:ascii="宋体" w:hAnsi="宋体" w:hint="eastAsia"/>
          <w:color w:val="000000" w:themeColor="text1"/>
          <w:sz w:val="24"/>
          <w:szCs w:val="24"/>
        </w:rPr>
        <w:t>VSCode、Android</w:t>
      </w:r>
      <w:r>
        <w:rPr>
          <w:rFonts w:ascii="宋体" w:hAnsi="宋体"/>
          <w:color w:val="000000" w:themeColor="text1"/>
          <w:sz w:val="24"/>
          <w:szCs w:val="24"/>
        </w:rPr>
        <w:t xml:space="preserve"> Studio</w:t>
      </w:r>
      <w:r>
        <w:rPr>
          <w:rFonts w:ascii="宋体" w:hAnsi="宋体" w:hint="eastAsia"/>
          <w:color w:val="000000" w:themeColor="text1"/>
          <w:sz w:val="24"/>
          <w:szCs w:val="24"/>
        </w:rPr>
        <w:t>等开发工具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i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熟悉</w:t>
      </w:r>
      <w:r>
        <w:rPr>
          <w:rFonts w:ascii="宋体" w:hAnsi="宋体" w:hint="eastAsia"/>
          <w:color w:val="000000" w:themeColor="text1"/>
          <w:sz w:val="24"/>
          <w:szCs w:val="24"/>
        </w:rPr>
        <w:t>Git、Post</w:t>
      </w:r>
      <w:r>
        <w:rPr>
          <w:rFonts w:ascii="宋体" w:hAnsi="宋体"/>
          <w:color w:val="000000" w:themeColor="text1"/>
          <w:sz w:val="24"/>
          <w:szCs w:val="24"/>
        </w:rPr>
        <w:t>man、</w:t>
      </w:r>
      <w:r>
        <w:rPr>
          <w:rFonts w:ascii="宋体" w:hAnsi="宋体" w:hint="eastAsia"/>
          <w:color w:val="000000" w:themeColor="text1"/>
          <w:sz w:val="24"/>
          <w:szCs w:val="24"/>
        </w:rPr>
        <w:t>MarkDown、Charles、</w:t>
      </w:r>
      <w:r>
        <w:rPr>
          <w:rFonts w:ascii="宋体" w:hAnsi="宋体"/>
          <w:color w:val="000000" w:themeColor="text1"/>
          <w:sz w:val="24"/>
          <w:szCs w:val="24"/>
        </w:rPr>
        <w:t>Develop Tools、脑图</w:t>
      </w:r>
      <w:r>
        <w:rPr>
          <w:rFonts w:ascii="宋体" w:hAnsi="宋体" w:hint="eastAsia"/>
          <w:color w:val="000000" w:themeColor="text1"/>
          <w:sz w:val="24"/>
          <w:szCs w:val="24"/>
        </w:rPr>
        <w:t>等辅助工具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</w:t>
      </w:r>
      <w:r>
        <w:rPr>
          <w:rFonts w:ascii="宋体" w:hAnsi="宋体"/>
          <w:color w:val="000000" w:themeColor="text1"/>
          <w:sz w:val="24"/>
          <w:szCs w:val="24"/>
        </w:rPr>
        <w:t>Bootstrap</w:t>
      </w:r>
      <w:r>
        <w:rPr>
          <w:rFonts w:ascii="宋体" w:hAnsi="宋体" w:hint="eastAsia"/>
          <w:color w:val="000000" w:themeColor="text1"/>
          <w:sz w:val="24"/>
          <w:szCs w:val="24"/>
        </w:rPr>
        <w:t>、React</w:t>
      </w:r>
      <w:r>
        <w:rPr>
          <w:rFonts w:ascii="宋体" w:hAnsi="宋体"/>
          <w:color w:val="000000" w:themeColor="text1"/>
          <w:sz w:val="24"/>
          <w:szCs w:val="24"/>
        </w:rPr>
        <w:t>-Native开发</w:t>
      </w:r>
    </w:p>
    <w:p w:rsidR="00BC7D8D" w:rsidRDefault="008E2291"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了解IIS、Nginx部署项目</w:t>
      </w:r>
    </w:p>
    <w:tbl>
      <w:tblPr>
        <w:tblW w:w="8582" w:type="dxa"/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8582"/>
      </w:tblGrid>
      <w:tr w:rsidR="00BC7D8D">
        <w:trPr>
          <w:trHeight w:val="431"/>
        </w:trPr>
        <w:tc>
          <w:tcPr>
            <w:tcW w:w="8582" w:type="dxa"/>
            <w:shd w:val="clear" w:color="auto" w:fill="E6E6E6"/>
            <w:vAlign w:val="center"/>
          </w:tcPr>
          <w:p w:rsidR="00BC7D8D" w:rsidRDefault="008E2291">
            <w:pPr>
              <w:rPr>
                <w:b/>
                <w:color w:val="000000" w:themeColor="text1"/>
                <w:sz w:val="24"/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</w:rPr>
              <w:t>项目经验</w:t>
            </w:r>
          </w:p>
        </w:tc>
      </w:tr>
    </w:tbl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下城政务工作平台</w:t>
      </w:r>
    </w:p>
    <w:p w:rsidR="00BC7D8D" w:rsidRDefault="008E2291">
      <w:pPr>
        <w:spacing w:line="300" w:lineRule="auto"/>
        <w:rPr>
          <w:rFonts w:ascii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2017.6-2018.06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项目截图：</w:t>
      </w:r>
      <w:hyperlink r:id="rId10" w:history="1"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https://github.com/JackFei/BestResu</w:t>
        </w:r>
        <w:bookmarkStart w:id="1" w:name="_Hlt516687808"/>
        <w:bookmarkStart w:id="2" w:name="_Hlt516687809"/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m</w:t>
        </w:r>
        <w:bookmarkEnd w:id="1"/>
        <w:bookmarkEnd w:id="2"/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e/blob/master/oa.md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根据设计稿完成聊天、公文、工单、用车、通讯录、会议、问卷等模块。</w:t>
      </w:r>
    </w:p>
    <w:p w:rsidR="00BC7D8D" w:rsidRDefault="008E2291"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使用了React+React</w:t>
      </w:r>
      <w:r>
        <w:rPr>
          <w:rFonts w:ascii="宋体" w:hAnsi="宋体" w:cs="宋体"/>
          <w:color w:val="000000" w:themeColor="text1"/>
          <w:sz w:val="24"/>
          <w:szCs w:val="24"/>
        </w:rPr>
        <w:t>-Redux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</w:t>
      </w:r>
      <w:r>
        <w:rPr>
          <w:rFonts w:ascii="宋体" w:hAnsi="宋体" w:cs="宋体"/>
          <w:color w:val="000000" w:themeColor="text1"/>
          <w:sz w:val="24"/>
          <w:szCs w:val="24"/>
        </w:rPr>
        <w:t>React-Router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作为项目框架。另外，</w:t>
      </w:r>
      <w:r>
        <w:rPr>
          <w:rFonts w:ascii="宋体" w:hAnsi="宋体" w:cs="宋体"/>
          <w:color w:val="000000" w:themeColor="text1"/>
          <w:sz w:val="24"/>
          <w:szCs w:val="24"/>
        </w:rPr>
        <w:t>Pubsub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.</w:t>
      </w:r>
      <w:r>
        <w:rPr>
          <w:rFonts w:ascii="宋体" w:hAnsi="宋体" w:cs="宋体"/>
          <w:color w:val="000000" w:themeColor="text1"/>
          <w:sz w:val="24"/>
          <w:szCs w:val="24"/>
        </w:rPr>
        <w:t>js发布订阅实现刷新；Lodash.js实现数组处理；React-Dnd实现控件拖拽排序；WebUploader实现文件上传；百度地图实现了坐标位置展示和选择；CNZZ实现web端活跃度统计；gulp、webpack实现项目打包；Sass实现CSS预编译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等</w:t>
      </w:r>
      <w:r>
        <w:rPr>
          <w:rFonts w:ascii="宋体" w:hAnsi="宋体" w:cs="宋体"/>
          <w:color w:val="000000" w:themeColor="text1"/>
          <w:sz w:val="24"/>
          <w:szCs w:val="24"/>
        </w:rPr>
        <w:t>。</w:t>
      </w:r>
    </w:p>
    <w:p w:rsidR="00BC7D8D" w:rsidRDefault="00BC7D8D"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lastRenderedPageBreak/>
        <w:t>项目名称：</w:t>
      </w:r>
      <w:r>
        <w:rPr>
          <w:rFonts w:ascii="宋体" w:hAnsi="宋体" w:hint="eastAsia"/>
          <w:color w:val="000000" w:themeColor="text1"/>
          <w:sz w:val="24"/>
          <w:szCs w:val="24"/>
        </w:rPr>
        <w:t>1Call H5聊天版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2018.7-2018.7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实现验证码登录、自动登录。</w:t>
      </w:r>
    </w:p>
    <w:p w:rsidR="00BC7D8D" w:rsidRDefault="008E2291"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使用了Dva(封装了React+React-Router+React-Redux)作为项目框架，Ant-Design、Ant-Mobile作为UI组件库,Sockette实现消息收发。</w:t>
      </w:r>
    </w:p>
    <w:p w:rsidR="00BC7D8D" w:rsidRDefault="00BC7D8D">
      <w:pPr>
        <w:tabs>
          <w:tab w:val="left" w:pos="4621"/>
        </w:tabs>
        <w:spacing w:line="300" w:lineRule="auto"/>
        <w:rPr>
          <w:rFonts w:ascii="宋体" w:hAnsi="宋体" w:cs="宋体"/>
          <w:b/>
          <w:color w:val="000000" w:themeColor="text1"/>
          <w:sz w:val="24"/>
          <w:szCs w:val="24"/>
        </w:rPr>
      </w:pP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鹭栖科技有限公司官网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项目地址：</w:t>
      </w:r>
      <w:hyperlink r:id="rId11" w:anchor="/" w:history="1">
        <w:r>
          <w:rPr>
            <w:rStyle w:val="a5"/>
            <w:rFonts w:ascii="宋体" w:hAnsi="宋体" w:hint="eastAsia"/>
            <w:color w:val="000000" w:themeColor="text1"/>
            <w:sz w:val="24"/>
            <w:szCs w:val="24"/>
          </w:rPr>
          <w:t>http://67tech.cn/#/</w:t>
        </w:r>
      </w:hyperlink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2017.9-2017.10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根据设计稿完成鹭栖科技官网的建设。</w:t>
      </w:r>
    </w:p>
    <w:p w:rsidR="00BC7D8D" w:rsidRDefault="008E2291">
      <w:pPr>
        <w:spacing w:line="300" w:lineRule="auto"/>
        <w:rPr>
          <w:rFonts w:ascii="宋体" w:hAnsi="宋体" w:cs="宋体"/>
          <w:bCs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使用了React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</w:t>
      </w:r>
      <w:r>
        <w:rPr>
          <w:rFonts w:ascii="宋体" w:hAnsi="宋体" w:cs="宋体"/>
          <w:color w:val="000000" w:themeColor="text1"/>
          <w:sz w:val="24"/>
          <w:szCs w:val="24"/>
        </w:rPr>
        <w:t>React-Router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+Sass</w:t>
      </w:r>
      <w:r>
        <w:rPr>
          <w:rFonts w:ascii="宋体" w:hAnsi="宋体" w:cs="宋体" w:hint="eastAsia"/>
          <w:bCs/>
          <w:color w:val="000000" w:themeColor="text1"/>
          <w:sz w:val="24"/>
          <w:szCs w:val="24"/>
        </w:rPr>
        <w:t>作为项目框架，Ant Design作为UI组件库，Antd Motion实现动画特效。</w:t>
      </w:r>
    </w:p>
    <w:p w:rsidR="00BC7D8D" w:rsidRDefault="00BC7D8D">
      <w:pPr>
        <w:rPr>
          <w:rFonts w:ascii="宋体" w:hAnsi="宋体" w:cs="宋体"/>
          <w:b/>
          <w:color w:val="000000" w:themeColor="text1"/>
          <w:szCs w:val="21"/>
        </w:rPr>
      </w:pP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/>
          <w:color w:val="000000" w:themeColor="text1"/>
          <w:sz w:val="24"/>
          <w:szCs w:val="24"/>
        </w:rPr>
        <w:t>下城政务平台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</w:rPr>
        <w:t>Android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)</w:t>
      </w: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2016.11-2017.04</w:t>
      </w:r>
    </w:p>
    <w:p w:rsidR="00BC7D8D" w:rsidRDefault="008E2291">
      <w:pPr>
        <w:spacing w:line="300" w:lineRule="auto"/>
        <w:rPr>
          <w:rFonts w:ascii="宋体" w:hAnsi="宋体"/>
          <w:b/>
          <w:color w:val="000000" w:themeColor="text1"/>
          <w:sz w:val="18"/>
          <w:szCs w:val="18"/>
          <w:u w:val="single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项目截图：</w:t>
      </w:r>
      <w:hyperlink r:id="rId12" w:history="1">
        <w:r>
          <w:rPr>
            <w:rStyle w:val="a5"/>
            <w:rFonts w:ascii="宋体" w:hAnsi="宋体" w:hint="eastAsia"/>
            <w:bCs/>
            <w:color w:val="000000" w:themeColor="text1"/>
            <w:sz w:val="24"/>
            <w:szCs w:val="24"/>
          </w:rPr>
          <w:t>https://github.com/JackFei/BestResume/blob/master/1call.md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负责Android端公文、督察、邮件、用车、会议、任务、通讯录、个人信息、IM聊天模块的工作。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/>
          <w:color w:val="000000" w:themeColor="text1"/>
          <w:sz w:val="24"/>
          <w:szCs w:val="24"/>
        </w:rPr>
        <w:t>Litepal数据库框架实现会话、消息、通讯录缓存；百度地图SDK实现手机端定位；ZxingLibrary实现二维码扫描识别；WebSocket长链接用于消息发送、接收；Jackson实现json解析；实现了友盟分享、统计；EventBus实现消息的发布订阅。</w:t>
      </w:r>
    </w:p>
    <w:p w:rsidR="00BC7D8D" w:rsidRDefault="00BC7D8D">
      <w:pPr>
        <w:rPr>
          <w:rFonts w:ascii="宋体" w:hAnsi="宋体" w:cs="宋体"/>
          <w:b/>
          <w:color w:val="000000" w:themeColor="text1"/>
          <w:szCs w:val="21"/>
        </w:rPr>
      </w:pP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项目名称：</w:t>
      </w:r>
      <w:r>
        <w:rPr>
          <w:rFonts w:ascii="宋体" w:hAnsi="宋体" w:hint="eastAsia"/>
          <w:color w:val="000000" w:themeColor="text1"/>
          <w:sz w:val="24"/>
          <w:szCs w:val="24"/>
        </w:rPr>
        <w:t>数据下城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</w:rPr>
        <w:t>Android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)</w:t>
      </w:r>
    </w:p>
    <w:p w:rsidR="00BC7D8D" w:rsidRDefault="008E2291">
      <w:pPr>
        <w:spacing w:line="300" w:lineRule="auto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项目周期：</w:t>
      </w:r>
      <w:r>
        <w:rPr>
          <w:rFonts w:ascii="宋体" w:hAnsi="宋体" w:hint="eastAsia"/>
          <w:color w:val="000000" w:themeColor="text1"/>
          <w:sz w:val="24"/>
          <w:szCs w:val="24"/>
        </w:rPr>
        <w:t>2016.07-2016.10</w:t>
      </w:r>
    </w:p>
    <w:p w:rsidR="00BC7D8D" w:rsidRDefault="008E2291">
      <w:pPr>
        <w:spacing w:line="300" w:lineRule="auto"/>
        <w:rPr>
          <w:rFonts w:ascii="宋体" w:hAnsi="宋体"/>
          <w:b/>
          <w:color w:val="000000" w:themeColor="text1"/>
          <w:sz w:val="24"/>
          <w:szCs w:val="24"/>
          <w:u w:val="single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项目截图：</w:t>
      </w:r>
      <w:hyperlink r:id="rId13" w:history="1">
        <w:r>
          <w:rPr>
            <w:rStyle w:val="a5"/>
            <w:rFonts w:ascii="宋体" w:hAnsi="宋体" w:hint="eastAsia"/>
            <w:bCs/>
            <w:color w:val="000000" w:themeColor="text1"/>
            <w:sz w:val="24"/>
            <w:szCs w:val="24"/>
          </w:rPr>
          <w:t>https://github.com/JackFei/BestResume/blob/master/xcdata.md</w:t>
        </w:r>
      </w:hyperlink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工作描述：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负责Android端全部开发工作，实现了年份月份数据以Excel表格、柱状图、折线图展示，手势解锁、消息推送、PDF阅读、数据分享水印等功能。</w:t>
      </w:r>
    </w:p>
    <w:p w:rsidR="00BC7D8D" w:rsidRDefault="008E2291">
      <w:pPr>
        <w:spacing w:line="300" w:lineRule="auto"/>
        <w:rPr>
          <w:rFonts w:ascii="宋体" w:hAnsi="宋体" w:cs="宋体"/>
          <w:color w:val="000000" w:themeColor="text1"/>
          <w:sz w:val="24"/>
          <w:szCs w:val="24"/>
        </w:rPr>
      </w:pPr>
      <w:r>
        <w:rPr>
          <w:rFonts w:ascii="宋体" w:hAnsi="宋体" w:cs="宋体" w:hint="eastAsia"/>
          <w:b/>
          <w:color w:val="000000" w:themeColor="text1"/>
          <w:sz w:val="24"/>
          <w:szCs w:val="24"/>
        </w:rPr>
        <w:t>项目概述：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自定义View实现以表格、柱状图、折线图的形式展示数据，并在分享的时候绘制成带有水印的图片；以FastJson实现了json数据的解析；用个推SDK实现了消息推送；</w:t>
      </w:r>
      <w:r>
        <w:rPr>
          <w:rFonts w:ascii="宋体" w:hAnsi="宋体" w:cs="宋体"/>
          <w:color w:val="000000" w:themeColor="text1"/>
          <w:sz w:val="24"/>
          <w:szCs w:val="24"/>
        </w:rPr>
        <w:t>Retrofit框架实现了网络数据传输；MuPDF实现移动端打开pdf文件；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>实现新版本沉浸式状态栏、权限获取。</w:t>
      </w:r>
    </w:p>
    <w:tbl>
      <w:tblPr>
        <w:tblW w:w="8582" w:type="dxa"/>
        <w:shd w:val="clear" w:color="C0C0C0" w:fill="E6E6E6"/>
        <w:tblLayout w:type="fixed"/>
        <w:tblLook w:val="04A0" w:firstRow="1" w:lastRow="0" w:firstColumn="1" w:lastColumn="0" w:noHBand="0" w:noVBand="1"/>
      </w:tblPr>
      <w:tblGrid>
        <w:gridCol w:w="8582"/>
      </w:tblGrid>
      <w:tr w:rsidR="00BC7D8D">
        <w:trPr>
          <w:trHeight w:val="466"/>
        </w:trPr>
        <w:tc>
          <w:tcPr>
            <w:tcW w:w="8582" w:type="dxa"/>
            <w:shd w:val="clear" w:color="C0C0C0" w:fill="E6E6E6"/>
            <w:vAlign w:val="center"/>
          </w:tcPr>
          <w:p w:rsidR="00BC7D8D" w:rsidRDefault="008E2291">
            <w:pPr>
              <w:rPr>
                <w:rFonts w:hAnsi="宋体"/>
                <w:color w:val="000000" w:themeColor="text1"/>
                <w:sz w:val="24"/>
                <w:szCs w:val="21"/>
              </w:rPr>
            </w:pPr>
            <w:r>
              <w:rPr>
                <w:rFonts w:hAnsi="宋体" w:hint="eastAsia"/>
                <w:b/>
                <w:color w:val="000000" w:themeColor="text1"/>
                <w:sz w:val="24"/>
              </w:rPr>
              <w:t>工作经历</w:t>
            </w:r>
          </w:p>
        </w:tc>
      </w:tr>
    </w:tbl>
    <w:p w:rsidR="00BC7D8D" w:rsidRDefault="008E2291">
      <w:pPr>
        <w:spacing w:line="30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2017.</w:t>
      </w:r>
      <w:r>
        <w:rPr>
          <w:b/>
          <w:color w:val="000000" w:themeColor="text1"/>
          <w:sz w:val="24"/>
          <w:szCs w:val="24"/>
        </w:rPr>
        <w:t>06-2018.06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鹭栖科技</w:t>
      </w:r>
      <w:r>
        <w:rPr>
          <w:rFonts w:hint="eastAsia"/>
          <w:b/>
          <w:color w:val="000000" w:themeColor="text1"/>
          <w:sz w:val="24"/>
          <w:szCs w:val="24"/>
        </w:rPr>
        <w:t>有限公司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  <w:r>
        <w:rPr>
          <w:b/>
          <w:color w:val="000000" w:themeColor="text1"/>
          <w:sz w:val="24"/>
          <w:szCs w:val="24"/>
        </w:rPr>
        <w:t>前端开发</w:t>
      </w:r>
    </w:p>
    <w:p w:rsidR="00BC7D8D" w:rsidRDefault="008E2291">
      <w:pPr>
        <w:spacing w:line="30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工作描述：负责公司官网、下城政务平台、省教育局、下城政协</w:t>
      </w:r>
      <w:r>
        <w:rPr>
          <w:rFonts w:hint="eastAsia"/>
          <w:color w:val="000000" w:themeColor="text1"/>
          <w:sz w:val="24"/>
          <w:szCs w:val="24"/>
        </w:rPr>
        <w:t>Web</w:t>
      </w:r>
      <w:r>
        <w:rPr>
          <w:rFonts w:hint="eastAsia"/>
          <w:color w:val="000000" w:themeColor="text1"/>
          <w:sz w:val="24"/>
          <w:szCs w:val="24"/>
        </w:rPr>
        <w:t>端开发工作。</w:t>
      </w:r>
    </w:p>
    <w:p w:rsidR="00BC7D8D" w:rsidRDefault="008E2291">
      <w:pPr>
        <w:spacing w:line="30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2015.09-2017.06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曼拓科技有限公司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Android</w:t>
      </w:r>
      <w:r>
        <w:rPr>
          <w:b/>
          <w:color w:val="000000" w:themeColor="text1"/>
          <w:sz w:val="24"/>
          <w:szCs w:val="24"/>
        </w:rPr>
        <w:t>实习生</w:t>
      </w:r>
    </w:p>
    <w:p w:rsidR="00BC7D8D" w:rsidRDefault="008E2291">
      <w:pPr>
        <w:spacing w:line="30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工作描述：负责公司</w:t>
      </w:r>
      <w:r>
        <w:rPr>
          <w:rFonts w:hint="eastAsia"/>
          <w:color w:val="000000" w:themeColor="text1"/>
          <w:sz w:val="24"/>
          <w:szCs w:val="24"/>
        </w:rPr>
        <w:t>Android</w:t>
      </w:r>
      <w:r>
        <w:rPr>
          <w:rFonts w:hint="eastAsia"/>
          <w:color w:val="000000" w:themeColor="text1"/>
          <w:sz w:val="24"/>
          <w:szCs w:val="24"/>
        </w:rPr>
        <w:t>端开发工作，参与了数据下城、下城移动办公、德清、</w:t>
      </w:r>
      <w:r>
        <w:rPr>
          <w:rFonts w:hint="eastAsia"/>
          <w:color w:val="000000" w:themeColor="text1"/>
          <w:sz w:val="24"/>
          <w:szCs w:val="24"/>
        </w:rPr>
        <w:t>Launchr</w:t>
      </w:r>
      <w:r>
        <w:rPr>
          <w:rFonts w:hint="eastAsia"/>
          <w:color w:val="000000" w:themeColor="text1"/>
          <w:sz w:val="24"/>
          <w:szCs w:val="24"/>
        </w:rPr>
        <w:t>项目开发，负责</w:t>
      </w:r>
      <w:r>
        <w:rPr>
          <w:rFonts w:hint="eastAsia"/>
          <w:color w:val="000000" w:themeColor="text1"/>
          <w:sz w:val="24"/>
          <w:szCs w:val="24"/>
        </w:rPr>
        <w:t>IM</w:t>
      </w:r>
      <w:r>
        <w:rPr>
          <w:rFonts w:hint="eastAsia"/>
          <w:color w:val="000000" w:themeColor="text1"/>
          <w:sz w:val="24"/>
          <w:szCs w:val="24"/>
        </w:rPr>
        <w:t>消息发送、任务、日程、会议等模块。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年</w:t>
      </w:r>
      <w:r>
        <w:rPr>
          <w:rFonts w:hint="eastAsia"/>
          <w:color w:val="000000" w:themeColor="text1"/>
          <w:sz w:val="24"/>
          <w:szCs w:val="24"/>
        </w:rPr>
        <w:t>10</w:t>
      </w:r>
      <w:r>
        <w:rPr>
          <w:rFonts w:hint="eastAsia"/>
          <w:color w:val="000000" w:themeColor="text1"/>
          <w:sz w:val="24"/>
          <w:szCs w:val="24"/>
        </w:rPr>
        <w:t>月</w:t>
      </w:r>
      <w:r>
        <w:rPr>
          <w:color w:val="000000" w:themeColor="text1"/>
          <w:sz w:val="24"/>
          <w:szCs w:val="24"/>
        </w:rPr>
        <w:t>转型学习前端开发</w:t>
      </w:r>
      <w:r>
        <w:rPr>
          <w:rFonts w:hint="eastAsia"/>
          <w:color w:val="000000" w:themeColor="text1"/>
          <w:sz w:val="24"/>
          <w:szCs w:val="24"/>
        </w:rPr>
        <w:t>，公司团队划分到鹭栖科技</w:t>
      </w:r>
      <w:r>
        <w:rPr>
          <w:color w:val="000000" w:themeColor="text1"/>
          <w:sz w:val="24"/>
          <w:szCs w:val="24"/>
        </w:rPr>
        <w:t>。</w:t>
      </w:r>
    </w:p>
    <w:tbl>
      <w:tblPr>
        <w:tblW w:w="8583" w:type="dxa"/>
        <w:shd w:val="clear" w:color="C0C0C0" w:fill="E6E6E6"/>
        <w:tblLayout w:type="fixed"/>
        <w:tblLook w:val="04A0" w:firstRow="1" w:lastRow="0" w:firstColumn="1" w:lastColumn="0" w:noHBand="0" w:noVBand="1"/>
      </w:tblPr>
      <w:tblGrid>
        <w:gridCol w:w="8583"/>
      </w:tblGrid>
      <w:tr w:rsidR="00BC7D8D">
        <w:trPr>
          <w:trHeight w:val="460"/>
        </w:trPr>
        <w:tc>
          <w:tcPr>
            <w:tcW w:w="8583" w:type="dxa"/>
            <w:shd w:val="clear" w:color="C0C0C0" w:fill="E6E6E6"/>
            <w:vAlign w:val="center"/>
          </w:tcPr>
          <w:p w:rsidR="00BC7D8D" w:rsidRDefault="008E2291">
            <w:pPr>
              <w:rPr>
                <w:color w:val="000000" w:themeColor="text1"/>
                <w:sz w:val="24"/>
              </w:rPr>
            </w:pPr>
            <w:r>
              <w:rPr>
                <w:rFonts w:hAnsi="宋体"/>
                <w:b/>
                <w:color w:val="000000" w:themeColor="text1"/>
                <w:sz w:val="24"/>
              </w:rPr>
              <w:t>自我评价</w:t>
            </w:r>
          </w:p>
        </w:tc>
      </w:tr>
    </w:tbl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喜欢读书、学习、军事、动漫。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能吃苦耐劳，接受合理的加班，能按时完成项目工作安排。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希望</w:t>
      </w:r>
      <w:r>
        <w:rPr>
          <w:rFonts w:hint="eastAsia"/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96</w:t>
      </w:r>
      <w:r>
        <w:rPr>
          <w:color w:val="000000" w:themeColor="text1"/>
          <w:sz w:val="24"/>
          <w:szCs w:val="24"/>
        </w:rPr>
        <w:t>的工作制度</w:t>
      </w:r>
      <w:r>
        <w:rPr>
          <w:color w:val="000000" w:themeColor="text1"/>
          <w:sz w:val="24"/>
          <w:szCs w:val="24"/>
        </w:rPr>
        <w:t>)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重视团队成员的及时沟通、相互协调，避免工作遗漏、对接错误。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积极学习新出现的技术、框架，喜欢上</w:t>
      </w:r>
      <w:r>
        <w:rPr>
          <w:color w:val="000000" w:themeColor="text1"/>
          <w:sz w:val="24"/>
          <w:szCs w:val="24"/>
        </w:rPr>
        <w:t>Github</w:t>
      </w:r>
      <w:r>
        <w:rPr>
          <w:color w:val="000000" w:themeColor="text1"/>
          <w:sz w:val="24"/>
          <w:szCs w:val="24"/>
        </w:rPr>
        <w:t>，并希望在以后的学习中能多读源码，多手动实现，逐步提高自己。</w:t>
      </w:r>
    </w:p>
    <w:p w:rsidR="00BC7D8D" w:rsidRDefault="008E2291"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个人主页</w:t>
      </w:r>
      <w:hyperlink r:id="rId14" w:history="1">
        <w:r>
          <w:rPr>
            <w:rStyle w:val="a6"/>
            <w:rFonts w:hint="eastAsia"/>
            <w:color w:val="000000" w:themeColor="text1"/>
            <w:sz w:val="24"/>
            <w:szCs w:val="24"/>
          </w:rPr>
          <w:t>http://123.207.183.250:105</w:t>
        </w:r>
      </w:hyperlink>
    </w:p>
    <w:sectPr w:rsidR="00BC7D8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4CD" w:rsidRDefault="005C14CD">
      <w:r>
        <w:separator/>
      </w:r>
    </w:p>
  </w:endnote>
  <w:endnote w:type="continuationSeparator" w:id="0">
    <w:p w:rsidR="005C14CD" w:rsidRDefault="005C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B0606020002020203"/>
    <w:charset w:val="86"/>
    <w:family w:val="swiss"/>
    <w:pitch w:val="variable"/>
    <w:sig w:usb0="F7FFAEFF" w:usb1="F9DFFFFF" w:usb2="001FFDF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4CD" w:rsidRDefault="005C14CD">
      <w:r>
        <w:separator/>
      </w:r>
    </w:p>
  </w:footnote>
  <w:footnote w:type="continuationSeparator" w:id="0">
    <w:p w:rsidR="005C14CD" w:rsidRDefault="005C1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D8D" w:rsidRDefault="00BC7D8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56725"/>
    <w:multiLevelType w:val="multilevel"/>
    <w:tmpl w:val="1B856725"/>
    <w:lvl w:ilvl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86701"/>
    <w:multiLevelType w:val="multilevel"/>
    <w:tmpl w:val="51F8670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21"/>
    <w:rsid w:val="00003888"/>
    <w:rsid w:val="0000732E"/>
    <w:rsid w:val="00012026"/>
    <w:rsid w:val="000205DB"/>
    <w:rsid w:val="00026389"/>
    <w:rsid w:val="00027EB3"/>
    <w:rsid w:val="00034396"/>
    <w:rsid w:val="000355B4"/>
    <w:rsid w:val="00035AC0"/>
    <w:rsid w:val="00041D47"/>
    <w:rsid w:val="000431E3"/>
    <w:rsid w:val="000442E8"/>
    <w:rsid w:val="0004510E"/>
    <w:rsid w:val="00050B76"/>
    <w:rsid w:val="0005211E"/>
    <w:rsid w:val="00054C54"/>
    <w:rsid w:val="000567B1"/>
    <w:rsid w:val="00056B8F"/>
    <w:rsid w:val="0005783F"/>
    <w:rsid w:val="0006075C"/>
    <w:rsid w:val="0006236C"/>
    <w:rsid w:val="0006472B"/>
    <w:rsid w:val="000650D2"/>
    <w:rsid w:val="000658BC"/>
    <w:rsid w:val="000753D3"/>
    <w:rsid w:val="00080B51"/>
    <w:rsid w:val="00081B41"/>
    <w:rsid w:val="00083FBA"/>
    <w:rsid w:val="00086A60"/>
    <w:rsid w:val="00086D3D"/>
    <w:rsid w:val="000874C3"/>
    <w:rsid w:val="000875C5"/>
    <w:rsid w:val="00091C25"/>
    <w:rsid w:val="00092747"/>
    <w:rsid w:val="000935AB"/>
    <w:rsid w:val="00094232"/>
    <w:rsid w:val="00094FFD"/>
    <w:rsid w:val="00096A0C"/>
    <w:rsid w:val="000A1A4D"/>
    <w:rsid w:val="000A5DB5"/>
    <w:rsid w:val="000B35BF"/>
    <w:rsid w:val="000B733A"/>
    <w:rsid w:val="000C19C9"/>
    <w:rsid w:val="000D57E6"/>
    <w:rsid w:val="000E028D"/>
    <w:rsid w:val="000E4414"/>
    <w:rsid w:val="000E4A63"/>
    <w:rsid w:val="000E4D0A"/>
    <w:rsid w:val="000E69D6"/>
    <w:rsid w:val="000E778F"/>
    <w:rsid w:val="000F2506"/>
    <w:rsid w:val="000F5B66"/>
    <w:rsid w:val="00101C86"/>
    <w:rsid w:val="0010269B"/>
    <w:rsid w:val="001046B8"/>
    <w:rsid w:val="00105502"/>
    <w:rsid w:val="00106B12"/>
    <w:rsid w:val="00107385"/>
    <w:rsid w:val="001148A9"/>
    <w:rsid w:val="0011749C"/>
    <w:rsid w:val="00117D19"/>
    <w:rsid w:val="00120107"/>
    <w:rsid w:val="00120737"/>
    <w:rsid w:val="00124A35"/>
    <w:rsid w:val="00126DD1"/>
    <w:rsid w:val="0013324A"/>
    <w:rsid w:val="00134D4E"/>
    <w:rsid w:val="0014120E"/>
    <w:rsid w:val="00142983"/>
    <w:rsid w:val="00142D53"/>
    <w:rsid w:val="00143AB7"/>
    <w:rsid w:val="00143CB7"/>
    <w:rsid w:val="00144CB3"/>
    <w:rsid w:val="00147810"/>
    <w:rsid w:val="001522D9"/>
    <w:rsid w:val="00152614"/>
    <w:rsid w:val="001536AA"/>
    <w:rsid w:val="001537E1"/>
    <w:rsid w:val="00154B07"/>
    <w:rsid w:val="00155379"/>
    <w:rsid w:val="001554AA"/>
    <w:rsid w:val="001570D8"/>
    <w:rsid w:val="001604B8"/>
    <w:rsid w:val="00160886"/>
    <w:rsid w:val="00164480"/>
    <w:rsid w:val="001665A7"/>
    <w:rsid w:val="00166EE8"/>
    <w:rsid w:val="0017059C"/>
    <w:rsid w:val="001723B5"/>
    <w:rsid w:val="00172A27"/>
    <w:rsid w:val="00175E6A"/>
    <w:rsid w:val="00177481"/>
    <w:rsid w:val="001778A3"/>
    <w:rsid w:val="00177AE4"/>
    <w:rsid w:val="00182630"/>
    <w:rsid w:val="00182856"/>
    <w:rsid w:val="00187D23"/>
    <w:rsid w:val="001922FC"/>
    <w:rsid w:val="00192B43"/>
    <w:rsid w:val="001946CE"/>
    <w:rsid w:val="00194D6B"/>
    <w:rsid w:val="00196038"/>
    <w:rsid w:val="00197382"/>
    <w:rsid w:val="00197789"/>
    <w:rsid w:val="001A2FED"/>
    <w:rsid w:val="001B2EB6"/>
    <w:rsid w:val="001B3886"/>
    <w:rsid w:val="001B6EC2"/>
    <w:rsid w:val="001D0F16"/>
    <w:rsid w:val="001D2AFB"/>
    <w:rsid w:val="001D3D6F"/>
    <w:rsid w:val="001D7A15"/>
    <w:rsid w:val="001D7BD1"/>
    <w:rsid w:val="001E0B2A"/>
    <w:rsid w:val="001E140A"/>
    <w:rsid w:val="001F06AF"/>
    <w:rsid w:val="001F28FA"/>
    <w:rsid w:val="001F3058"/>
    <w:rsid w:val="001F45A6"/>
    <w:rsid w:val="001F5109"/>
    <w:rsid w:val="001F6ED6"/>
    <w:rsid w:val="00202F39"/>
    <w:rsid w:val="00205617"/>
    <w:rsid w:val="00207CA3"/>
    <w:rsid w:val="00223A6A"/>
    <w:rsid w:val="00224F9C"/>
    <w:rsid w:val="00227B9C"/>
    <w:rsid w:val="00230A27"/>
    <w:rsid w:val="00231A14"/>
    <w:rsid w:val="00237CC6"/>
    <w:rsid w:val="00243918"/>
    <w:rsid w:val="00253B1D"/>
    <w:rsid w:val="002569B1"/>
    <w:rsid w:val="00256A20"/>
    <w:rsid w:val="00260E5A"/>
    <w:rsid w:val="00263640"/>
    <w:rsid w:val="00264000"/>
    <w:rsid w:val="00266364"/>
    <w:rsid w:val="00271E3F"/>
    <w:rsid w:val="00273EDE"/>
    <w:rsid w:val="00274BA6"/>
    <w:rsid w:val="00280128"/>
    <w:rsid w:val="00280FCE"/>
    <w:rsid w:val="002828AA"/>
    <w:rsid w:val="0028326E"/>
    <w:rsid w:val="00283606"/>
    <w:rsid w:val="00285E9D"/>
    <w:rsid w:val="002900ED"/>
    <w:rsid w:val="002913DA"/>
    <w:rsid w:val="00292D58"/>
    <w:rsid w:val="00293002"/>
    <w:rsid w:val="0029308B"/>
    <w:rsid w:val="00293CBF"/>
    <w:rsid w:val="002971E6"/>
    <w:rsid w:val="00297BAC"/>
    <w:rsid w:val="002A24D3"/>
    <w:rsid w:val="002A26A0"/>
    <w:rsid w:val="002A2E12"/>
    <w:rsid w:val="002A3D35"/>
    <w:rsid w:val="002A3E6A"/>
    <w:rsid w:val="002A764E"/>
    <w:rsid w:val="002B06C1"/>
    <w:rsid w:val="002B1117"/>
    <w:rsid w:val="002B2AC2"/>
    <w:rsid w:val="002B331C"/>
    <w:rsid w:val="002B484E"/>
    <w:rsid w:val="002B4C91"/>
    <w:rsid w:val="002B6605"/>
    <w:rsid w:val="002C0067"/>
    <w:rsid w:val="002C450B"/>
    <w:rsid w:val="002D3621"/>
    <w:rsid w:val="002E3EE2"/>
    <w:rsid w:val="002E7C89"/>
    <w:rsid w:val="002F1B88"/>
    <w:rsid w:val="002F30F0"/>
    <w:rsid w:val="002F3F72"/>
    <w:rsid w:val="002F5C97"/>
    <w:rsid w:val="002F6130"/>
    <w:rsid w:val="00305565"/>
    <w:rsid w:val="00310E10"/>
    <w:rsid w:val="00313243"/>
    <w:rsid w:val="00313AD1"/>
    <w:rsid w:val="00316589"/>
    <w:rsid w:val="00316E3C"/>
    <w:rsid w:val="00320673"/>
    <w:rsid w:val="00325D67"/>
    <w:rsid w:val="003264C9"/>
    <w:rsid w:val="0032652D"/>
    <w:rsid w:val="0034224C"/>
    <w:rsid w:val="0034486B"/>
    <w:rsid w:val="003530E4"/>
    <w:rsid w:val="0035645A"/>
    <w:rsid w:val="003567D5"/>
    <w:rsid w:val="00356DEB"/>
    <w:rsid w:val="0036160C"/>
    <w:rsid w:val="00361DE6"/>
    <w:rsid w:val="003637FF"/>
    <w:rsid w:val="00363EE5"/>
    <w:rsid w:val="00364DA6"/>
    <w:rsid w:val="00367991"/>
    <w:rsid w:val="0037278D"/>
    <w:rsid w:val="003738BD"/>
    <w:rsid w:val="003747E7"/>
    <w:rsid w:val="00374A60"/>
    <w:rsid w:val="00375A7E"/>
    <w:rsid w:val="0039174B"/>
    <w:rsid w:val="00391FF7"/>
    <w:rsid w:val="00394F96"/>
    <w:rsid w:val="00397330"/>
    <w:rsid w:val="003A0C17"/>
    <w:rsid w:val="003A236D"/>
    <w:rsid w:val="003B1383"/>
    <w:rsid w:val="003B26DA"/>
    <w:rsid w:val="003B2891"/>
    <w:rsid w:val="003C022F"/>
    <w:rsid w:val="003C2EA6"/>
    <w:rsid w:val="003C2FC6"/>
    <w:rsid w:val="003C3E44"/>
    <w:rsid w:val="003C6C4B"/>
    <w:rsid w:val="003C7462"/>
    <w:rsid w:val="003D25CA"/>
    <w:rsid w:val="003D25D8"/>
    <w:rsid w:val="003D4F94"/>
    <w:rsid w:val="003D5707"/>
    <w:rsid w:val="003E03EC"/>
    <w:rsid w:val="003E2537"/>
    <w:rsid w:val="003E35C4"/>
    <w:rsid w:val="003E56DA"/>
    <w:rsid w:val="003F4A9E"/>
    <w:rsid w:val="0040613C"/>
    <w:rsid w:val="00406C39"/>
    <w:rsid w:val="00407744"/>
    <w:rsid w:val="004079C4"/>
    <w:rsid w:val="00407D95"/>
    <w:rsid w:val="004102D5"/>
    <w:rsid w:val="00411B42"/>
    <w:rsid w:val="00417994"/>
    <w:rsid w:val="00421674"/>
    <w:rsid w:val="004233C7"/>
    <w:rsid w:val="004237EB"/>
    <w:rsid w:val="0042387A"/>
    <w:rsid w:val="00424F26"/>
    <w:rsid w:val="0042582B"/>
    <w:rsid w:val="00426002"/>
    <w:rsid w:val="004353EA"/>
    <w:rsid w:val="00437F32"/>
    <w:rsid w:val="00443B60"/>
    <w:rsid w:val="00445053"/>
    <w:rsid w:val="00446BF2"/>
    <w:rsid w:val="0044743F"/>
    <w:rsid w:val="00451084"/>
    <w:rsid w:val="00451ED5"/>
    <w:rsid w:val="00452C1A"/>
    <w:rsid w:val="00454AC9"/>
    <w:rsid w:val="00455838"/>
    <w:rsid w:val="00456604"/>
    <w:rsid w:val="00472CD9"/>
    <w:rsid w:val="00474E2B"/>
    <w:rsid w:val="00477612"/>
    <w:rsid w:val="0048329E"/>
    <w:rsid w:val="00485B7D"/>
    <w:rsid w:val="00486B13"/>
    <w:rsid w:val="00487DF9"/>
    <w:rsid w:val="004900A1"/>
    <w:rsid w:val="00495CCB"/>
    <w:rsid w:val="00495DFD"/>
    <w:rsid w:val="004A0B9A"/>
    <w:rsid w:val="004A7C10"/>
    <w:rsid w:val="004B2144"/>
    <w:rsid w:val="004B67E6"/>
    <w:rsid w:val="004B7F01"/>
    <w:rsid w:val="004C01A9"/>
    <w:rsid w:val="004C074C"/>
    <w:rsid w:val="004C0CDE"/>
    <w:rsid w:val="004C10A4"/>
    <w:rsid w:val="004C210B"/>
    <w:rsid w:val="004C5C4E"/>
    <w:rsid w:val="004C6B36"/>
    <w:rsid w:val="004D51B6"/>
    <w:rsid w:val="004D58F7"/>
    <w:rsid w:val="004D7A49"/>
    <w:rsid w:val="004E0651"/>
    <w:rsid w:val="004E20BB"/>
    <w:rsid w:val="004E2D9F"/>
    <w:rsid w:val="004E36FF"/>
    <w:rsid w:val="004E5037"/>
    <w:rsid w:val="004E7BC8"/>
    <w:rsid w:val="004F0FBD"/>
    <w:rsid w:val="004F48AF"/>
    <w:rsid w:val="004F786C"/>
    <w:rsid w:val="00503118"/>
    <w:rsid w:val="005061FE"/>
    <w:rsid w:val="0051176D"/>
    <w:rsid w:val="00511D49"/>
    <w:rsid w:val="00512057"/>
    <w:rsid w:val="005134D4"/>
    <w:rsid w:val="005139E2"/>
    <w:rsid w:val="00521C6E"/>
    <w:rsid w:val="0052797C"/>
    <w:rsid w:val="00531E67"/>
    <w:rsid w:val="0053766A"/>
    <w:rsid w:val="00542F29"/>
    <w:rsid w:val="00544F65"/>
    <w:rsid w:val="00546A2E"/>
    <w:rsid w:val="005510FA"/>
    <w:rsid w:val="005542FF"/>
    <w:rsid w:val="005550F7"/>
    <w:rsid w:val="005648A0"/>
    <w:rsid w:val="00565828"/>
    <w:rsid w:val="00566B97"/>
    <w:rsid w:val="00572AE5"/>
    <w:rsid w:val="005775B1"/>
    <w:rsid w:val="00581F04"/>
    <w:rsid w:val="00581F0E"/>
    <w:rsid w:val="00583E79"/>
    <w:rsid w:val="005853F6"/>
    <w:rsid w:val="0059116D"/>
    <w:rsid w:val="005920A2"/>
    <w:rsid w:val="005942EF"/>
    <w:rsid w:val="005947C7"/>
    <w:rsid w:val="00594BED"/>
    <w:rsid w:val="00595798"/>
    <w:rsid w:val="00597597"/>
    <w:rsid w:val="00597A3B"/>
    <w:rsid w:val="005A2F02"/>
    <w:rsid w:val="005A4566"/>
    <w:rsid w:val="005A65C1"/>
    <w:rsid w:val="005A755D"/>
    <w:rsid w:val="005B1C6A"/>
    <w:rsid w:val="005B1EAF"/>
    <w:rsid w:val="005B3547"/>
    <w:rsid w:val="005B3B19"/>
    <w:rsid w:val="005B453A"/>
    <w:rsid w:val="005B71B7"/>
    <w:rsid w:val="005C0B12"/>
    <w:rsid w:val="005C14CD"/>
    <w:rsid w:val="005C4B1E"/>
    <w:rsid w:val="005C76FA"/>
    <w:rsid w:val="005C7882"/>
    <w:rsid w:val="005D55E7"/>
    <w:rsid w:val="005D60FE"/>
    <w:rsid w:val="005E4536"/>
    <w:rsid w:val="005E5544"/>
    <w:rsid w:val="005F092A"/>
    <w:rsid w:val="005F1DD5"/>
    <w:rsid w:val="005F3051"/>
    <w:rsid w:val="00600235"/>
    <w:rsid w:val="006116D7"/>
    <w:rsid w:val="00611AF1"/>
    <w:rsid w:val="00613E5E"/>
    <w:rsid w:val="0061499B"/>
    <w:rsid w:val="0061652D"/>
    <w:rsid w:val="00620214"/>
    <w:rsid w:val="00620512"/>
    <w:rsid w:val="00622E22"/>
    <w:rsid w:val="006232AD"/>
    <w:rsid w:val="00624627"/>
    <w:rsid w:val="0062559A"/>
    <w:rsid w:val="00632C9C"/>
    <w:rsid w:val="00632E0A"/>
    <w:rsid w:val="00633541"/>
    <w:rsid w:val="00633FA1"/>
    <w:rsid w:val="00635099"/>
    <w:rsid w:val="006350C5"/>
    <w:rsid w:val="006367A7"/>
    <w:rsid w:val="00641603"/>
    <w:rsid w:val="00641F53"/>
    <w:rsid w:val="00644D7B"/>
    <w:rsid w:val="006456CD"/>
    <w:rsid w:val="00646EE0"/>
    <w:rsid w:val="0065173F"/>
    <w:rsid w:val="00651C2E"/>
    <w:rsid w:val="00652F57"/>
    <w:rsid w:val="00655228"/>
    <w:rsid w:val="00655B39"/>
    <w:rsid w:val="00656133"/>
    <w:rsid w:val="00663A86"/>
    <w:rsid w:val="006758E5"/>
    <w:rsid w:val="006824BF"/>
    <w:rsid w:val="00686078"/>
    <w:rsid w:val="00692499"/>
    <w:rsid w:val="006930D7"/>
    <w:rsid w:val="00694B6D"/>
    <w:rsid w:val="006952F9"/>
    <w:rsid w:val="00695E43"/>
    <w:rsid w:val="006963D4"/>
    <w:rsid w:val="006A0534"/>
    <w:rsid w:val="006A6A61"/>
    <w:rsid w:val="006B08B9"/>
    <w:rsid w:val="006B2EA1"/>
    <w:rsid w:val="006B4B6D"/>
    <w:rsid w:val="006B5710"/>
    <w:rsid w:val="006B7342"/>
    <w:rsid w:val="006C41E5"/>
    <w:rsid w:val="006D15F2"/>
    <w:rsid w:val="006D1BBD"/>
    <w:rsid w:val="006D33E5"/>
    <w:rsid w:val="006D761A"/>
    <w:rsid w:val="006E62FB"/>
    <w:rsid w:val="006F46C2"/>
    <w:rsid w:val="00700773"/>
    <w:rsid w:val="00700F56"/>
    <w:rsid w:val="00714FF5"/>
    <w:rsid w:val="00724300"/>
    <w:rsid w:val="0072562B"/>
    <w:rsid w:val="0072573B"/>
    <w:rsid w:val="00725A10"/>
    <w:rsid w:val="00730D1D"/>
    <w:rsid w:val="00736521"/>
    <w:rsid w:val="00737899"/>
    <w:rsid w:val="00737EF3"/>
    <w:rsid w:val="0074082C"/>
    <w:rsid w:val="00740A6A"/>
    <w:rsid w:val="00740FC7"/>
    <w:rsid w:val="007436EE"/>
    <w:rsid w:val="00744C51"/>
    <w:rsid w:val="00745AA4"/>
    <w:rsid w:val="00746D84"/>
    <w:rsid w:val="00753E47"/>
    <w:rsid w:val="0075436A"/>
    <w:rsid w:val="007574F3"/>
    <w:rsid w:val="00757FF9"/>
    <w:rsid w:val="00762ACE"/>
    <w:rsid w:val="00762F10"/>
    <w:rsid w:val="00762FD1"/>
    <w:rsid w:val="007638BF"/>
    <w:rsid w:val="00765B7C"/>
    <w:rsid w:val="007662F8"/>
    <w:rsid w:val="0076731C"/>
    <w:rsid w:val="00771FAB"/>
    <w:rsid w:val="0077752C"/>
    <w:rsid w:val="007825D2"/>
    <w:rsid w:val="00783AF8"/>
    <w:rsid w:val="0078725C"/>
    <w:rsid w:val="00790721"/>
    <w:rsid w:val="00792C72"/>
    <w:rsid w:val="007931E7"/>
    <w:rsid w:val="007944A1"/>
    <w:rsid w:val="00795D4E"/>
    <w:rsid w:val="00797C38"/>
    <w:rsid w:val="007A005A"/>
    <w:rsid w:val="007A1012"/>
    <w:rsid w:val="007B094C"/>
    <w:rsid w:val="007B0AE7"/>
    <w:rsid w:val="007B5FAB"/>
    <w:rsid w:val="007B621D"/>
    <w:rsid w:val="007B7C23"/>
    <w:rsid w:val="007C283D"/>
    <w:rsid w:val="007C2CDB"/>
    <w:rsid w:val="007C3644"/>
    <w:rsid w:val="007C366F"/>
    <w:rsid w:val="007C3FBD"/>
    <w:rsid w:val="007C7EF6"/>
    <w:rsid w:val="007D455E"/>
    <w:rsid w:val="007D69BD"/>
    <w:rsid w:val="007D7047"/>
    <w:rsid w:val="007E1007"/>
    <w:rsid w:val="007E39E6"/>
    <w:rsid w:val="007E3F6D"/>
    <w:rsid w:val="007F0D39"/>
    <w:rsid w:val="008004F8"/>
    <w:rsid w:val="00800637"/>
    <w:rsid w:val="00801A0F"/>
    <w:rsid w:val="00803BD7"/>
    <w:rsid w:val="008051B7"/>
    <w:rsid w:val="008078D0"/>
    <w:rsid w:val="008115E0"/>
    <w:rsid w:val="008145EA"/>
    <w:rsid w:val="00817504"/>
    <w:rsid w:val="0082152E"/>
    <w:rsid w:val="00822B31"/>
    <w:rsid w:val="00823076"/>
    <w:rsid w:val="00824AF7"/>
    <w:rsid w:val="00827194"/>
    <w:rsid w:val="008311B8"/>
    <w:rsid w:val="00832908"/>
    <w:rsid w:val="00833310"/>
    <w:rsid w:val="00833A71"/>
    <w:rsid w:val="0083532E"/>
    <w:rsid w:val="008356B0"/>
    <w:rsid w:val="0083639D"/>
    <w:rsid w:val="0084114A"/>
    <w:rsid w:val="00845A06"/>
    <w:rsid w:val="008473F3"/>
    <w:rsid w:val="0084748F"/>
    <w:rsid w:val="008607C1"/>
    <w:rsid w:val="0086171C"/>
    <w:rsid w:val="00864940"/>
    <w:rsid w:val="00866C8F"/>
    <w:rsid w:val="00870B61"/>
    <w:rsid w:val="00872003"/>
    <w:rsid w:val="00873ABD"/>
    <w:rsid w:val="00880B96"/>
    <w:rsid w:val="00881930"/>
    <w:rsid w:val="0088595E"/>
    <w:rsid w:val="00885DFB"/>
    <w:rsid w:val="008906E1"/>
    <w:rsid w:val="008A1B49"/>
    <w:rsid w:val="008A21CD"/>
    <w:rsid w:val="008A452D"/>
    <w:rsid w:val="008A6BA8"/>
    <w:rsid w:val="008B7838"/>
    <w:rsid w:val="008C475E"/>
    <w:rsid w:val="008C5402"/>
    <w:rsid w:val="008C7362"/>
    <w:rsid w:val="008C75D8"/>
    <w:rsid w:val="008C7621"/>
    <w:rsid w:val="008D2D47"/>
    <w:rsid w:val="008D35BB"/>
    <w:rsid w:val="008D67ED"/>
    <w:rsid w:val="008E145C"/>
    <w:rsid w:val="008E2291"/>
    <w:rsid w:val="008E2FEE"/>
    <w:rsid w:val="008E5A68"/>
    <w:rsid w:val="008F2487"/>
    <w:rsid w:val="008F2F41"/>
    <w:rsid w:val="00902095"/>
    <w:rsid w:val="00906CCE"/>
    <w:rsid w:val="00906EAB"/>
    <w:rsid w:val="00911EF9"/>
    <w:rsid w:val="0091361B"/>
    <w:rsid w:val="0091497D"/>
    <w:rsid w:val="009155D8"/>
    <w:rsid w:val="00920845"/>
    <w:rsid w:val="00923E41"/>
    <w:rsid w:val="009247A5"/>
    <w:rsid w:val="00925B32"/>
    <w:rsid w:val="00926D3F"/>
    <w:rsid w:val="00931537"/>
    <w:rsid w:val="00931B95"/>
    <w:rsid w:val="00937393"/>
    <w:rsid w:val="00937790"/>
    <w:rsid w:val="00940306"/>
    <w:rsid w:val="00940C98"/>
    <w:rsid w:val="00941699"/>
    <w:rsid w:val="009424AF"/>
    <w:rsid w:val="00946698"/>
    <w:rsid w:val="00946CBD"/>
    <w:rsid w:val="00950901"/>
    <w:rsid w:val="00953A5D"/>
    <w:rsid w:val="009607A4"/>
    <w:rsid w:val="00961409"/>
    <w:rsid w:val="009630D6"/>
    <w:rsid w:val="00971D20"/>
    <w:rsid w:val="009731F0"/>
    <w:rsid w:val="00974000"/>
    <w:rsid w:val="009753B9"/>
    <w:rsid w:val="00982F92"/>
    <w:rsid w:val="009844E0"/>
    <w:rsid w:val="00984BF8"/>
    <w:rsid w:val="0098547F"/>
    <w:rsid w:val="009871A5"/>
    <w:rsid w:val="009901F4"/>
    <w:rsid w:val="00990B60"/>
    <w:rsid w:val="0099233A"/>
    <w:rsid w:val="0099554B"/>
    <w:rsid w:val="009974DF"/>
    <w:rsid w:val="009A0BD0"/>
    <w:rsid w:val="009A213A"/>
    <w:rsid w:val="009A22B6"/>
    <w:rsid w:val="009B07AB"/>
    <w:rsid w:val="009B0D72"/>
    <w:rsid w:val="009B27A6"/>
    <w:rsid w:val="009B76C9"/>
    <w:rsid w:val="009C1EA5"/>
    <w:rsid w:val="009C2136"/>
    <w:rsid w:val="009C56F6"/>
    <w:rsid w:val="009D3377"/>
    <w:rsid w:val="009D4099"/>
    <w:rsid w:val="009D4963"/>
    <w:rsid w:val="009D530F"/>
    <w:rsid w:val="009D6D3F"/>
    <w:rsid w:val="009E0E14"/>
    <w:rsid w:val="009E5371"/>
    <w:rsid w:val="009E556E"/>
    <w:rsid w:val="009E5B7F"/>
    <w:rsid w:val="009F1885"/>
    <w:rsid w:val="009F2233"/>
    <w:rsid w:val="009F5374"/>
    <w:rsid w:val="00A00711"/>
    <w:rsid w:val="00A00F37"/>
    <w:rsid w:val="00A027D3"/>
    <w:rsid w:val="00A07E3C"/>
    <w:rsid w:val="00A10EF5"/>
    <w:rsid w:val="00A12798"/>
    <w:rsid w:val="00A12D49"/>
    <w:rsid w:val="00A1677F"/>
    <w:rsid w:val="00A17695"/>
    <w:rsid w:val="00A203D1"/>
    <w:rsid w:val="00A2063A"/>
    <w:rsid w:val="00A20761"/>
    <w:rsid w:val="00A21D41"/>
    <w:rsid w:val="00A220CD"/>
    <w:rsid w:val="00A23EAF"/>
    <w:rsid w:val="00A26CCD"/>
    <w:rsid w:val="00A35DA6"/>
    <w:rsid w:val="00A36665"/>
    <w:rsid w:val="00A3741E"/>
    <w:rsid w:val="00A37956"/>
    <w:rsid w:val="00A400CA"/>
    <w:rsid w:val="00A416EB"/>
    <w:rsid w:val="00A510F3"/>
    <w:rsid w:val="00A51359"/>
    <w:rsid w:val="00A5338C"/>
    <w:rsid w:val="00A54450"/>
    <w:rsid w:val="00A62A9B"/>
    <w:rsid w:val="00A63F67"/>
    <w:rsid w:val="00A64BA5"/>
    <w:rsid w:val="00A71532"/>
    <w:rsid w:val="00A7472F"/>
    <w:rsid w:val="00A76635"/>
    <w:rsid w:val="00A8005A"/>
    <w:rsid w:val="00A80C7C"/>
    <w:rsid w:val="00A82DE8"/>
    <w:rsid w:val="00A907F4"/>
    <w:rsid w:val="00A942DA"/>
    <w:rsid w:val="00A94702"/>
    <w:rsid w:val="00A97E7A"/>
    <w:rsid w:val="00AA69DC"/>
    <w:rsid w:val="00AB3FD6"/>
    <w:rsid w:val="00AC2592"/>
    <w:rsid w:val="00AC55FC"/>
    <w:rsid w:val="00AC5E6B"/>
    <w:rsid w:val="00AD33DC"/>
    <w:rsid w:val="00AD49C6"/>
    <w:rsid w:val="00AD5D63"/>
    <w:rsid w:val="00AD7EFE"/>
    <w:rsid w:val="00AE1566"/>
    <w:rsid w:val="00AE4738"/>
    <w:rsid w:val="00AE4C99"/>
    <w:rsid w:val="00AE7E27"/>
    <w:rsid w:val="00AF2481"/>
    <w:rsid w:val="00AF3F02"/>
    <w:rsid w:val="00AF4327"/>
    <w:rsid w:val="00AF7B3C"/>
    <w:rsid w:val="00AF7D49"/>
    <w:rsid w:val="00B074C1"/>
    <w:rsid w:val="00B1141C"/>
    <w:rsid w:val="00B12145"/>
    <w:rsid w:val="00B12BDD"/>
    <w:rsid w:val="00B14A43"/>
    <w:rsid w:val="00B1555F"/>
    <w:rsid w:val="00B1584E"/>
    <w:rsid w:val="00B1611F"/>
    <w:rsid w:val="00B220FA"/>
    <w:rsid w:val="00B2272A"/>
    <w:rsid w:val="00B25670"/>
    <w:rsid w:val="00B353A0"/>
    <w:rsid w:val="00B40C28"/>
    <w:rsid w:val="00B40DAF"/>
    <w:rsid w:val="00B43B58"/>
    <w:rsid w:val="00B476D3"/>
    <w:rsid w:val="00B47E91"/>
    <w:rsid w:val="00B51E58"/>
    <w:rsid w:val="00B523C1"/>
    <w:rsid w:val="00B528B4"/>
    <w:rsid w:val="00B5728C"/>
    <w:rsid w:val="00B63899"/>
    <w:rsid w:val="00B63F3C"/>
    <w:rsid w:val="00B64FB3"/>
    <w:rsid w:val="00B66A94"/>
    <w:rsid w:val="00B70987"/>
    <w:rsid w:val="00B7169D"/>
    <w:rsid w:val="00B745C1"/>
    <w:rsid w:val="00B774F3"/>
    <w:rsid w:val="00B80A2A"/>
    <w:rsid w:val="00B86B90"/>
    <w:rsid w:val="00B87EE1"/>
    <w:rsid w:val="00B905C4"/>
    <w:rsid w:val="00BA0620"/>
    <w:rsid w:val="00BA4847"/>
    <w:rsid w:val="00BA5680"/>
    <w:rsid w:val="00BA58FF"/>
    <w:rsid w:val="00BA7586"/>
    <w:rsid w:val="00BB627B"/>
    <w:rsid w:val="00BB6E36"/>
    <w:rsid w:val="00BC0B0D"/>
    <w:rsid w:val="00BC0D92"/>
    <w:rsid w:val="00BC0F20"/>
    <w:rsid w:val="00BC14D6"/>
    <w:rsid w:val="00BC1B61"/>
    <w:rsid w:val="00BC2655"/>
    <w:rsid w:val="00BC69A1"/>
    <w:rsid w:val="00BC7D8D"/>
    <w:rsid w:val="00BD22A1"/>
    <w:rsid w:val="00BD5F98"/>
    <w:rsid w:val="00BD5FB7"/>
    <w:rsid w:val="00BD6DA9"/>
    <w:rsid w:val="00BE075A"/>
    <w:rsid w:val="00BE7683"/>
    <w:rsid w:val="00BF0146"/>
    <w:rsid w:val="00BF0877"/>
    <w:rsid w:val="00C0143C"/>
    <w:rsid w:val="00C079FC"/>
    <w:rsid w:val="00C07FE9"/>
    <w:rsid w:val="00C10DB6"/>
    <w:rsid w:val="00C1525D"/>
    <w:rsid w:val="00C168F8"/>
    <w:rsid w:val="00C22DED"/>
    <w:rsid w:val="00C275E3"/>
    <w:rsid w:val="00C301ED"/>
    <w:rsid w:val="00C360B4"/>
    <w:rsid w:val="00C36A6A"/>
    <w:rsid w:val="00C36E05"/>
    <w:rsid w:val="00C4113F"/>
    <w:rsid w:val="00C41C47"/>
    <w:rsid w:val="00C43214"/>
    <w:rsid w:val="00C465ED"/>
    <w:rsid w:val="00C51CA0"/>
    <w:rsid w:val="00C5452C"/>
    <w:rsid w:val="00C54D8C"/>
    <w:rsid w:val="00C64961"/>
    <w:rsid w:val="00C668C2"/>
    <w:rsid w:val="00C671BB"/>
    <w:rsid w:val="00C67706"/>
    <w:rsid w:val="00C67B85"/>
    <w:rsid w:val="00C71212"/>
    <w:rsid w:val="00C74596"/>
    <w:rsid w:val="00C76920"/>
    <w:rsid w:val="00C80A4A"/>
    <w:rsid w:val="00C865F2"/>
    <w:rsid w:val="00C86A9B"/>
    <w:rsid w:val="00C873CD"/>
    <w:rsid w:val="00C91654"/>
    <w:rsid w:val="00C92B7A"/>
    <w:rsid w:val="00C9344D"/>
    <w:rsid w:val="00C9473B"/>
    <w:rsid w:val="00C94994"/>
    <w:rsid w:val="00C95FC7"/>
    <w:rsid w:val="00C97764"/>
    <w:rsid w:val="00CA298F"/>
    <w:rsid w:val="00CA55B5"/>
    <w:rsid w:val="00CA5C75"/>
    <w:rsid w:val="00CA6114"/>
    <w:rsid w:val="00CA6DCB"/>
    <w:rsid w:val="00CB0FF4"/>
    <w:rsid w:val="00CB6318"/>
    <w:rsid w:val="00CC3C06"/>
    <w:rsid w:val="00CC5CDF"/>
    <w:rsid w:val="00CD0F3F"/>
    <w:rsid w:val="00CD2E3C"/>
    <w:rsid w:val="00CD33BD"/>
    <w:rsid w:val="00CE12E9"/>
    <w:rsid w:val="00CE13EE"/>
    <w:rsid w:val="00CE224F"/>
    <w:rsid w:val="00CE4DE1"/>
    <w:rsid w:val="00CE7C4A"/>
    <w:rsid w:val="00CF0794"/>
    <w:rsid w:val="00CF2FC2"/>
    <w:rsid w:val="00CF3B8C"/>
    <w:rsid w:val="00D017CD"/>
    <w:rsid w:val="00D03C1D"/>
    <w:rsid w:val="00D06E4F"/>
    <w:rsid w:val="00D15792"/>
    <w:rsid w:val="00D15E4C"/>
    <w:rsid w:val="00D16519"/>
    <w:rsid w:val="00D258E6"/>
    <w:rsid w:val="00D2742B"/>
    <w:rsid w:val="00D331D7"/>
    <w:rsid w:val="00D411BD"/>
    <w:rsid w:val="00D414EA"/>
    <w:rsid w:val="00D41FAB"/>
    <w:rsid w:val="00D449CA"/>
    <w:rsid w:val="00D452E2"/>
    <w:rsid w:val="00D46C8F"/>
    <w:rsid w:val="00D47895"/>
    <w:rsid w:val="00D50442"/>
    <w:rsid w:val="00D545D9"/>
    <w:rsid w:val="00D55601"/>
    <w:rsid w:val="00D569B2"/>
    <w:rsid w:val="00D56AC5"/>
    <w:rsid w:val="00D61A8C"/>
    <w:rsid w:val="00D623F5"/>
    <w:rsid w:val="00D62814"/>
    <w:rsid w:val="00D63712"/>
    <w:rsid w:val="00D659FD"/>
    <w:rsid w:val="00D703BF"/>
    <w:rsid w:val="00D7110F"/>
    <w:rsid w:val="00D744C7"/>
    <w:rsid w:val="00D7483A"/>
    <w:rsid w:val="00D748FC"/>
    <w:rsid w:val="00D763A8"/>
    <w:rsid w:val="00D81CDF"/>
    <w:rsid w:val="00D82730"/>
    <w:rsid w:val="00D8337A"/>
    <w:rsid w:val="00D83899"/>
    <w:rsid w:val="00D8790D"/>
    <w:rsid w:val="00D93915"/>
    <w:rsid w:val="00D94D04"/>
    <w:rsid w:val="00D97114"/>
    <w:rsid w:val="00DA1443"/>
    <w:rsid w:val="00DA5016"/>
    <w:rsid w:val="00DA557F"/>
    <w:rsid w:val="00DA68F9"/>
    <w:rsid w:val="00DA774F"/>
    <w:rsid w:val="00DB0B58"/>
    <w:rsid w:val="00DB10D8"/>
    <w:rsid w:val="00DB2C68"/>
    <w:rsid w:val="00DB5BDF"/>
    <w:rsid w:val="00DB6164"/>
    <w:rsid w:val="00DC03FC"/>
    <w:rsid w:val="00DC2BF1"/>
    <w:rsid w:val="00DD1D0C"/>
    <w:rsid w:val="00DD54C0"/>
    <w:rsid w:val="00DE4282"/>
    <w:rsid w:val="00DE563A"/>
    <w:rsid w:val="00DF1E1D"/>
    <w:rsid w:val="00DF21DE"/>
    <w:rsid w:val="00E033C8"/>
    <w:rsid w:val="00E06D8C"/>
    <w:rsid w:val="00E10036"/>
    <w:rsid w:val="00E10533"/>
    <w:rsid w:val="00E12922"/>
    <w:rsid w:val="00E12A12"/>
    <w:rsid w:val="00E12A4B"/>
    <w:rsid w:val="00E15DE9"/>
    <w:rsid w:val="00E16672"/>
    <w:rsid w:val="00E16801"/>
    <w:rsid w:val="00E17630"/>
    <w:rsid w:val="00E20D7E"/>
    <w:rsid w:val="00E214FE"/>
    <w:rsid w:val="00E22FD0"/>
    <w:rsid w:val="00E23610"/>
    <w:rsid w:val="00E23632"/>
    <w:rsid w:val="00E26670"/>
    <w:rsid w:val="00E2703C"/>
    <w:rsid w:val="00E274AC"/>
    <w:rsid w:val="00E30422"/>
    <w:rsid w:val="00E31E56"/>
    <w:rsid w:val="00E354EF"/>
    <w:rsid w:val="00E3589D"/>
    <w:rsid w:val="00E42F4B"/>
    <w:rsid w:val="00E54C93"/>
    <w:rsid w:val="00E61903"/>
    <w:rsid w:val="00E6602A"/>
    <w:rsid w:val="00E70834"/>
    <w:rsid w:val="00E70CF9"/>
    <w:rsid w:val="00E71CE2"/>
    <w:rsid w:val="00E762CB"/>
    <w:rsid w:val="00E81F2A"/>
    <w:rsid w:val="00E83478"/>
    <w:rsid w:val="00E83EAD"/>
    <w:rsid w:val="00E871D6"/>
    <w:rsid w:val="00E916B0"/>
    <w:rsid w:val="00E96C66"/>
    <w:rsid w:val="00E970ED"/>
    <w:rsid w:val="00E977E9"/>
    <w:rsid w:val="00EA192E"/>
    <w:rsid w:val="00EA36E1"/>
    <w:rsid w:val="00EA5BC9"/>
    <w:rsid w:val="00EA602E"/>
    <w:rsid w:val="00EA6951"/>
    <w:rsid w:val="00EA6B30"/>
    <w:rsid w:val="00EB26B2"/>
    <w:rsid w:val="00EB27A9"/>
    <w:rsid w:val="00EB3C9A"/>
    <w:rsid w:val="00EB3F85"/>
    <w:rsid w:val="00EB77A9"/>
    <w:rsid w:val="00EC34E6"/>
    <w:rsid w:val="00EC4892"/>
    <w:rsid w:val="00ED1DA5"/>
    <w:rsid w:val="00ED2459"/>
    <w:rsid w:val="00ED3899"/>
    <w:rsid w:val="00ED3B66"/>
    <w:rsid w:val="00ED5C36"/>
    <w:rsid w:val="00ED64CE"/>
    <w:rsid w:val="00ED70AD"/>
    <w:rsid w:val="00ED72A4"/>
    <w:rsid w:val="00EE05CF"/>
    <w:rsid w:val="00EE1103"/>
    <w:rsid w:val="00EF1FC7"/>
    <w:rsid w:val="00EF486F"/>
    <w:rsid w:val="00EF738E"/>
    <w:rsid w:val="00F03419"/>
    <w:rsid w:val="00F0416F"/>
    <w:rsid w:val="00F07548"/>
    <w:rsid w:val="00F11BC6"/>
    <w:rsid w:val="00F12A86"/>
    <w:rsid w:val="00F138FE"/>
    <w:rsid w:val="00F15B45"/>
    <w:rsid w:val="00F17BFB"/>
    <w:rsid w:val="00F22A5C"/>
    <w:rsid w:val="00F311C8"/>
    <w:rsid w:val="00F34F51"/>
    <w:rsid w:val="00F35064"/>
    <w:rsid w:val="00F43C8F"/>
    <w:rsid w:val="00F43FAE"/>
    <w:rsid w:val="00F533CF"/>
    <w:rsid w:val="00F53E75"/>
    <w:rsid w:val="00F579EA"/>
    <w:rsid w:val="00F664C6"/>
    <w:rsid w:val="00F74455"/>
    <w:rsid w:val="00F75405"/>
    <w:rsid w:val="00F80D21"/>
    <w:rsid w:val="00F81F08"/>
    <w:rsid w:val="00F8274A"/>
    <w:rsid w:val="00F840E7"/>
    <w:rsid w:val="00F84F7A"/>
    <w:rsid w:val="00F85D9A"/>
    <w:rsid w:val="00F87264"/>
    <w:rsid w:val="00F8727E"/>
    <w:rsid w:val="00F87BC9"/>
    <w:rsid w:val="00F91EB7"/>
    <w:rsid w:val="00F938B9"/>
    <w:rsid w:val="00F977A2"/>
    <w:rsid w:val="00FA1C90"/>
    <w:rsid w:val="00FA30BE"/>
    <w:rsid w:val="00FA3393"/>
    <w:rsid w:val="00FA38A5"/>
    <w:rsid w:val="00FA42BD"/>
    <w:rsid w:val="00FA4B3A"/>
    <w:rsid w:val="00FB0B0F"/>
    <w:rsid w:val="00FB0CCA"/>
    <w:rsid w:val="00FB3008"/>
    <w:rsid w:val="00FB5F37"/>
    <w:rsid w:val="00FC1C18"/>
    <w:rsid w:val="00FC59B9"/>
    <w:rsid w:val="00FC7D97"/>
    <w:rsid w:val="00FE0241"/>
    <w:rsid w:val="00FE5403"/>
    <w:rsid w:val="00FE6DA8"/>
    <w:rsid w:val="00FE7215"/>
    <w:rsid w:val="00FE7820"/>
    <w:rsid w:val="00FE7C96"/>
    <w:rsid w:val="00FF226E"/>
    <w:rsid w:val="00FF43E6"/>
    <w:rsid w:val="00FF6BF4"/>
    <w:rsid w:val="00FF6DC3"/>
    <w:rsid w:val="010065EF"/>
    <w:rsid w:val="01450381"/>
    <w:rsid w:val="015500F4"/>
    <w:rsid w:val="01646A44"/>
    <w:rsid w:val="016D0AF2"/>
    <w:rsid w:val="017516D9"/>
    <w:rsid w:val="017D3869"/>
    <w:rsid w:val="01B14E99"/>
    <w:rsid w:val="01B41440"/>
    <w:rsid w:val="01FD7BDF"/>
    <w:rsid w:val="020C165B"/>
    <w:rsid w:val="02305708"/>
    <w:rsid w:val="027A0370"/>
    <w:rsid w:val="02A86E25"/>
    <w:rsid w:val="02BE2E5C"/>
    <w:rsid w:val="02D85BFA"/>
    <w:rsid w:val="0324680A"/>
    <w:rsid w:val="03635E40"/>
    <w:rsid w:val="038E585B"/>
    <w:rsid w:val="039F1CA8"/>
    <w:rsid w:val="0419146B"/>
    <w:rsid w:val="043A129A"/>
    <w:rsid w:val="04502501"/>
    <w:rsid w:val="0450370D"/>
    <w:rsid w:val="048D0FDD"/>
    <w:rsid w:val="050B5BB2"/>
    <w:rsid w:val="05246745"/>
    <w:rsid w:val="05314949"/>
    <w:rsid w:val="054111A2"/>
    <w:rsid w:val="05631A05"/>
    <w:rsid w:val="05865B8F"/>
    <w:rsid w:val="058F646D"/>
    <w:rsid w:val="05C01EF1"/>
    <w:rsid w:val="05C74E45"/>
    <w:rsid w:val="05E3173F"/>
    <w:rsid w:val="05EF7516"/>
    <w:rsid w:val="0668338B"/>
    <w:rsid w:val="066A317D"/>
    <w:rsid w:val="06A61E8C"/>
    <w:rsid w:val="06A96A81"/>
    <w:rsid w:val="06AE7EC4"/>
    <w:rsid w:val="06B06D8C"/>
    <w:rsid w:val="06C65272"/>
    <w:rsid w:val="07017ADD"/>
    <w:rsid w:val="07524786"/>
    <w:rsid w:val="078C7386"/>
    <w:rsid w:val="07983F28"/>
    <w:rsid w:val="07E85E27"/>
    <w:rsid w:val="082E18F4"/>
    <w:rsid w:val="083D04C6"/>
    <w:rsid w:val="084E51F0"/>
    <w:rsid w:val="0853589A"/>
    <w:rsid w:val="086264C7"/>
    <w:rsid w:val="08902BB6"/>
    <w:rsid w:val="08C369E7"/>
    <w:rsid w:val="08D61A1E"/>
    <w:rsid w:val="08DA2B8E"/>
    <w:rsid w:val="08DC22B5"/>
    <w:rsid w:val="08E53FF1"/>
    <w:rsid w:val="08F12279"/>
    <w:rsid w:val="0902181C"/>
    <w:rsid w:val="092F18BD"/>
    <w:rsid w:val="092F606E"/>
    <w:rsid w:val="094F308E"/>
    <w:rsid w:val="096414A7"/>
    <w:rsid w:val="0A690717"/>
    <w:rsid w:val="0A7646CE"/>
    <w:rsid w:val="0A990F32"/>
    <w:rsid w:val="0AA40AB1"/>
    <w:rsid w:val="0ADA5996"/>
    <w:rsid w:val="0AF9199B"/>
    <w:rsid w:val="0B176F9A"/>
    <w:rsid w:val="0B4E3547"/>
    <w:rsid w:val="0B5B4E58"/>
    <w:rsid w:val="0B9013A9"/>
    <w:rsid w:val="0B92234F"/>
    <w:rsid w:val="0BE55D96"/>
    <w:rsid w:val="0C15267A"/>
    <w:rsid w:val="0C512B87"/>
    <w:rsid w:val="0C7C375F"/>
    <w:rsid w:val="0CC91E9C"/>
    <w:rsid w:val="0D777737"/>
    <w:rsid w:val="0D784845"/>
    <w:rsid w:val="0DA15C49"/>
    <w:rsid w:val="0DAC5819"/>
    <w:rsid w:val="0DB65BF6"/>
    <w:rsid w:val="0DE05573"/>
    <w:rsid w:val="0DF017C7"/>
    <w:rsid w:val="0E0A423F"/>
    <w:rsid w:val="0E3A627B"/>
    <w:rsid w:val="0E4177A4"/>
    <w:rsid w:val="0E432B73"/>
    <w:rsid w:val="0E4D08CA"/>
    <w:rsid w:val="0E6202D6"/>
    <w:rsid w:val="0E7824EF"/>
    <w:rsid w:val="0E966C4B"/>
    <w:rsid w:val="0EA14590"/>
    <w:rsid w:val="0F09792B"/>
    <w:rsid w:val="0F2225E4"/>
    <w:rsid w:val="0F596FAC"/>
    <w:rsid w:val="0F6579FB"/>
    <w:rsid w:val="0F676990"/>
    <w:rsid w:val="0FD07AE2"/>
    <w:rsid w:val="100A6900"/>
    <w:rsid w:val="102E48F1"/>
    <w:rsid w:val="10434E6B"/>
    <w:rsid w:val="105C1BDC"/>
    <w:rsid w:val="1070209F"/>
    <w:rsid w:val="10993CD7"/>
    <w:rsid w:val="10A76AE2"/>
    <w:rsid w:val="10F90D4D"/>
    <w:rsid w:val="11032550"/>
    <w:rsid w:val="11390C2F"/>
    <w:rsid w:val="11D55942"/>
    <w:rsid w:val="11D60C03"/>
    <w:rsid w:val="11EE0FA2"/>
    <w:rsid w:val="12061BCF"/>
    <w:rsid w:val="121B05B8"/>
    <w:rsid w:val="1221012D"/>
    <w:rsid w:val="122315B7"/>
    <w:rsid w:val="12360A42"/>
    <w:rsid w:val="124224E7"/>
    <w:rsid w:val="128748CC"/>
    <w:rsid w:val="129D0580"/>
    <w:rsid w:val="12A237AE"/>
    <w:rsid w:val="12BF7EDA"/>
    <w:rsid w:val="12D436A7"/>
    <w:rsid w:val="12DF3184"/>
    <w:rsid w:val="12DF5138"/>
    <w:rsid w:val="13085E9E"/>
    <w:rsid w:val="130E192C"/>
    <w:rsid w:val="13445800"/>
    <w:rsid w:val="134B625D"/>
    <w:rsid w:val="138B4F77"/>
    <w:rsid w:val="13FB3BE9"/>
    <w:rsid w:val="13FF63A2"/>
    <w:rsid w:val="140D46E7"/>
    <w:rsid w:val="143141F2"/>
    <w:rsid w:val="14505BBF"/>
    <w:rsid w:val="145E5AC9"/>
    <w:rsid w:val="146152B4"/>
    <w:rsid w:val="14A62281"/>
    <w:rsid w:val="14C80856"/>
    <w:rsid w:val="14EF3AB5"/>
    <w:rsid w:val="15C86500"/>
    <w:rsid w:val="15D83495"/>
    <w:rsid w:val="15DD4CF9"/>
    <w:rsid w:val="15E569DB"/>
    <w:rsid w:val="16153EBE"/>
    <w:rsid w:val="16270EB2"/>
    <w:rsid w:val="16A65BCA"/>
    <w:rsid w:val="16A919F1"/>
    <w:rsid w:val="16AE6245"/>
    <w:rsid w:val="173E39DC"/>
    <w:rsid w:val="17660E0E"/>
    <w:rsid w:val="17791FBD"/>
    <w:rsid w:val="18177B7B"/>
    <w:rsid w:val="181A599F"/>
    <w:rsid w:val="18290413"/>
    <w:rsid w:val="18E20E89"/>
    <w:rsid w:val="18ED7E90"/>
    <w:rsid w:val="18FF3775"/>
    <w:rsid w:val="19214F6C"/>
    <w:rsid w:val="192E7988"/>
    <w:rsid w:val="19626B24"/>
    <w:rsid w:val="19745101"/>
    <w:rsid w:val="19815ECD"/>
    <w:rsid w:val="198862C8"/>
    <w:rsid w:val="19BF2530"/>
    <w:rsid w:val="19CD6740"/>
    <w:rsid w:val="19E82A33"/>
    <w:rsid w:val="19FE24A9"/>
    <w:rsid w:val="1A8A516D"/>
    <w:rsid w:val="1BA01CA9"/>
    <w:rsid w:val="1BB67F43"/>
    <w:rsid w:val="1BC619A3"/>
    <w:rsid w:val="1BC62A18"/>
    <w:rsid w:val="1BEA77B0"/>
    <w:rsid w:val="1C127DA2"/>
    <w:rsid w:val="1C1B0C20"/>
    <w:rsid w:val="1C2A3BE6"/>
    <w:rsid w:val="1C813C20"/>
    <w:rsid w:val="1CAB6739"/>
    <w:rsid w:val="1CD716AE"/>
    <w:rsid w:val="1CE00474"/>
    <w:rsid w:val="1D0B71E3"/>
    <w:rsid w:val="1D1F58F1"/>
    <w:rsid w:val="1D6034B9"/>
    <w:rsid w:val="1D9214A6"/>
    <w:rsid w:val="1D986DFF"/>
    <w:rsid w:val="1DDF2952"/>
    <w:rsid w:val="1E052746"/>
    <w:rsid w:val="1E087029"/>
    <w:rsid w:val="1E1F6584"/>
    <w:rsid w:val="1E3465E0"/>
    <w:rsid w:val="1E3D04A0"/>
    <w:rsid w:val="1E5F2E6B"/>
    <w:rsid w:val="1E636E76"/>
    <w:rsid w:val="1E7E45C9"/>
    <w:rsid w:val="1EF74716"/>
    <w:rsid w:val="1F407BA2"/>
    <w:rsid w:val="1F50242C"/>
    <w:rsid w:val="1F511545"/>
    <w:rsid w:val="1FA33D0E"/>
    <w:rsid w:val="2038118C"/>
    <w:rsid w:val="206853D8"/>
    <w:rsid w:val="20B24FF1"/>
    <w:rsid w:val="20CD2926"/>
    <w:rsid w:val="20D90923"/>
    <w:rsid w:val="20EF7EE0"/>
    <w:rsid w:val="20FD6890"/>
    <w:rsid w:val="211F3474"/>
    <w:rsid w:val="21637949"/>
    <w:rsid w:val="217C6185"/>
    <w:rsid w:val="21AD6E7E"/>
    <w:rsid w:val="21BA7AB5"/>
    <w:rsid w:val="21DC73F1"/>
    <w:rsid w:val="220D5A16"/>
    <w:rsid w:val="228A724E"/>
    <w:rsid w:val="22BC7D69"/>
    <w:rsid w:val="22C224D5"/>
    <w:rsid w:val="22ED2E84"/>
    <w:rsid w:val="23242E16"/>
    <w:rsid w:val="232E5893"/>
    <w:rsid w:val="234C1707"/>
    <w:rsid w:val="237A6DD2"/>
    <w:rsid w:val="2389711E"/>
    <w:rsid w:val="23936DBB"/>
    <w:rsid w:val="2397554D"/>
    <w:rsid w:val="23992803"/>
    <w:rsid w:val="23AD4F75"/>
    <w:rsid w:val="23AE4833"/>
    <w:rsid w:val="23B26D22"/>
    <w:rsid w:val="23BF36FD"/>
    <w:rsid w:val="23EE5B59"/>
    <w:rsid w:val="241B133E"/>
    <w:rsid w:val="24332D29"/>
    <w:rsid w:val="24992C25"/>
    <w:rsid w:val="24B1540B"/>
    <w:rsid w:val="24B542C6"/>
    <w:rsid w:val="24EB386D"/>
    <w:rsid w:val="24F26BE2"/>
    <w:rsid w:val="24F84074"/>
    <w:rsid w:val="25113EEB"/>
    <w:rsid w:val="251E26A5"/>
    <w:rsid w:val="25572DAD"/>
    <w:rsid w:val="2580724B"/>
    <w:rsid w:val="25AD55E6"/>
    <w:rsid w:val="25B87316"/>
    <w:rsid w:val="25D45846"/>
    <w:rsid w:val="25FD6EBC"/>
    <w:rsid w:val="2636360A"/>
    <w:rsid w:val="26434FEC"/>
    <w:rsid w:val="26BA58A8"/>
    <w:rsid w:val="26DA663B"/>
    <w:rsid w:val="26E14E38"/>
    <w:rsid w:val="27231FE1"/>
    <w:rsid w:val="27531F86"/>
    <w:rsid w:val="278A3263"/>
    <w:rsid w:val="27C442EC"/>
    <w:rsid w:val="27F71915"/>
    <w:rsid w:val="280F6013"/>
    <w:rsid w:val="281B1CA5"/>
    <w:rsid w:val="282E6EBC"/>
    <w:rsid w:val="28AA1E05"/>
    <w:rsid w:val="28C109C8"/>
    <w:rsid w:val="28C8630A"/>
    <w:rsid w:val="28E7700F"/>
    <w:rsid w:val="291442F8"/>
    <w:rsid w:val="291D1003"/>
    <w:rsid w:val="2922229D"/>
    <w:rsid w:val="293D7CB8"/>
    <w:rsid w:val="29503A39"/>
    <w:rsid w:val="29553208"/>
    <w:rsid w:val="295E3A8A"/>
    <w:rsid w:val="296D13C1"/>
    <w:rsid w:val="298F17BA"/>
    <w:rsid w:val="29AE2C2E"/>
    <w:rsid w:val="29CC0382"/>
    <w:rsid w:val="29CD60C0"/>
    <w:rsid w:val="2A134F7B"/>
    <w:rsid w:val="2A25215A"/>
    <w:rsid w:val="2A53043F"/>
    <w:rsid w:val="2A89748E"/>
    <w:rsid w:val="2A992F7B"/>
    <w:rsid w:val="2A9C649D"/>
    <w:rsid w:val="2AFA0DF3"/>
    <w:rsid w:val="2B4E7156"/>
    <w:rsid w:val="2B595E51"/>
    <w:rsid w:val="2B6F14EC"/>
    <w:rsid w:val="2B701CD6"/>
    <w:rsid w:val="2BC52529"/>
    <w:rsid w:val="2BDE6CE5"/>
    <w:rsid w:val="2BE2094C"/>
    <w:rsid w:val="2C332812"/>
    <w:rsid w:val="2C977666"/>
    <w:rsid w:val="2C995716"/>
    <w:rsid w:val="2CA40B25"/>
    <w:rsid w:val="2CCD093A"/>
    <w:rsid w:val="2CE652C9"/>
    <w:rsid w:val="2CF32DDE"/>
    <w:rsid w:val="2D9772D8"/>
    <w:rsid w:val="2DD007E1"/>
    <w:rsid w:val="2DF73498"/>
    <w:rsid w:val="2E27685D"/>
    <w:rsid w:val="2E2B4402"/>
    <w:rsid w:val="2E3535E6"/>
    <w:rsid w:val="2E4A182D"/>
    <w:rsid w:val="2E5C67D4"/>
    <w:rsid w:val="2E9973A4"/>
    <w:rsid w:val="2EC01671"/>
    <w:rsid w:val="2F4915B2"/>
    <w:rsid w:val="2F643A65"/>
    <w:rsid w:val="2F6A5B9D"/>
    <w:rsid w:val="2F7A4D62"/>
    <w:rsid w:val="2F83013C"/>
    <w:rsid w:val="2FA12FD3"/>
    <w:rsid w:val="2FC72EC2"/>
    <w:rsid w:val="2FDE255F"/>
    <w:rsid w:val="30107CDA"/>
    <w:rsid w:val="301850EB"/>
    <w:rsid w:val="303E2E2A"/>
    <w:rsid w:val="30467E69"/>
    <w:rsid w:val="309801D9"/>
    <w:rsid w:val="30B1294A"/>
    <w:rsid w:val="30E452EA"/>
    <w:rsid w:val="30E626BD"/>
    <w:rsid w:val="30F22F65"/>
    <w:rsid w:val="30FC6EDC"/>
    <w:rsid w:val="31431B7A"/>
    <w:rsid w:val="31753EB7"/>
    <w:rsid w:val="317702AC"/>
    <w:rsid w:val="31BC659A"/>
    <w:rsid w:val="31BC6A6C"/>
    <w:rsid w:val="31E5720A"/>
    <w:rsid w:val="32346AB8"/>
    <w:rsid w:val="325D363B"/>
    <w:rsid w:val="325E6E31"/>
    <w:rsid w:val="326B5A47"/>
    <w:rsid w:val="32775ED2"/>
    <w:rsid w:val="32B86EED"/>
    <w:rsid w:val="32C0591F"/>
    <w:rsid w:val="32F12C80"/>
    <w:rsid w:val="33304F02"/>
    <w:rsid w:val="334B3099"/>
    <w:rsid w:val="339A606E"/>
    <w:rsid w:val="33A66267"/>
    <w:rsid w:val="33A8744D"/>
    <w:rsid w:val="33B55932"/>
    <w:rsid w:val="33C970B2"/>
    <w:rsid w:val="33CD6CC2"/>
    <w:rsid w:val="33D46EE1"/>
    <w:rsid w:val="344759FB"/>
    <w:rsid w:val="34672EB1"/>
    <w:rsid w:val="3513132F"/>
    <w:rsid w:val="35254770"/>
    <w:rsid w:val="352C50D7"/>
    <w:rsid w:val="353B0263"/>
    <w:rsid w:val="354740FF"/>
    <w:rsid w:val="354B08F0"/>
    <w:rsid w:val="35635155"/>
    <w:rsid w:val="36157D5D"/>
    <w:rsid w:val="363B48D2"/>
    <w:rsid w:val="366537AA"/>
    <w:rsid w:val="36983C29"/>
    <w:rsid w:val="36F81B7E"/>
    <w:rsid w:val="37053F4F"/>
    <w:rsid w:val="37267C5B"/>
    <w:rsid w:val="37535FC3"/>
    <w:rsid w:val="375709C7"/>
    <w:rsid w:val="378B5D3C"/>
    <w:rsid w:val="37AD320A"/>
    <w:rsid w:val="38064234"/>
    <w:rsid w:val="3841686B"/>
    <w:rsid w:val="387C1D37"/>
    <w:rsid w:val="388D42B9"/>
    <w:rsid w:val="388F5C0E"/>
    <w:rsid w:val="38A5503A"/>
    <w:rsid w:val="38B97126"/>
    <w:rsid w:val="38F246F4"/>
    <w:rsid w:val="390D373A"/>
    <w:rsid w:val="394D2143"/>
    <w:rsid w:val="39585142"/>
    <w:rsid w:val="3986141E"/>
    <w:rsid w:val="398A67CB"/>
    <w:rsid w:val="39E172D3"/>
    <w:rsid w:val="3A2C0CEA"/>
    <w:rsid w:val="3AB25CF0"/>
    <w:rsid w:val="3AD82DCA"/>
    <w:rsid w:val="3B5E7A08"/>
    <w:rsid w:val="3B830399"/>
    <w:rsid w:val="3B860980"/>
    <w:rsid w:val="3B871FA5"/>
    <w:rsid w:val="3BC05A90"/>
    <w:rsid w:val="3BD47AB6"/>
    <w:rsid w:val="3BEB7FC1"/>
    <w:rsid w:val="3BED5A6C"/>
    <w:rsid w:val="3BFB58CD"/>
    <w:rsid w:val="3C164FC3"/>
    <w:rsid w:val="3C5418F9"/>
    <w:rsid w:val="3CC54DFE"/>
    <w:rsid w:val="3CDC28F1"/>
    <w:rsid w:val="3D154F86"/>
    <w:rsid w:val="3D224158"/>
    <w:rsid w:val="3DE4420F"/>
    <w:rsid w:val="3DE44F13"/>
    <w:rsid w:val="3E1D676F"/>
    <w:rsid w:val="3E1F1C66"/>
    <w:rsid w:val="3E4478BB"/>
    <w:rsid w:val="3E4F3756"/>
    <w:rsid w:val="3E5E33B6"/>
    <w:rsid w:val="3E6E6657"/>
    <w:rsid w:val="3EB04317"/>
    <w:rsid w:val="3EC62D24"/>
    <w:rsid w:val="3EDF4733"/>
    <w:rsid w:val="3EF10F6F"/>
    <w:rsid w:val="3F0156F3"/>
    <w:rsid w:val="3F2E163C"/>
    <w:rsid w:val="3F52084C"/>
    <w:rsid w:val="3F6C4639"/>
    <w:rsid w:val="3F9E79C2"/>
    <w:rsid w:val="3FBA093D"/>
    <w:rsid w:val="3FCB5A55"/>
    <w:rsid w:val="3FF5466E"/>
    <w:rsid w:val="400461E6"/>
    <w:rsid w:val="403127C4"/>
    <w:rsid w:val="40555675"/>
    <w:rsid w:val="40A61FF4"/>
    <w:rsid w:val="40F9248A"/>
    <w:rsid w:val="411802EA"/>
    <w:rsid w:val="4179015B"/>
    <w:rsid w:val="41A32108"/>
    <w:rsid w:val="41A6325E"/>
    <w:rsid w:val="41D27E64"/>
    <w:rsid w:val="41ED4E27"/>
    <w:rsid w:val="4219291C"/>
    <w:rsid w:val="42221A45"/>
    <w:rsid w:val="423079CB"/>
    <w:rsid w:val="423D19E9"/>
    <w:rsid w:val="424D2769"/>
    <w:rsid w:val="424F3C5A"/>
    <w:rsid w:val="425F1D86"/>
    <w:rsid w:val="427B1F33"/>
    <w:rsid w:val="42B3217B"/>
    <w:rsid w:val="42FF03CC"/>
    <w:rsid w:val="4301713C"/>
    <w:rsid w:val="4303600A"/>
    <w:rsid w:val="435D50AC"/>
    <w:rsid w:val="436A6753"/>
    <w:rsid w:val="437669C1"/>
    <w:rsid w:val="43934D66"/>
    <w:rsid w:val="439D45E8"/>
    <w:rsid w:val="443B1AD1"/>
    <w:rsid w:val="447C5BDF"/>
    <w:rsid w:val="447F0FDF"/>
    <w:rsid w:val="448D178F"/>
    <w:rsid w:val="44C96A7F"/>
    <w:rsid w:val="44E35FA4"/>
    <w:rsid w:val="44E84521"/>
    <w:rsid w:val="44EE4862"/>
    <w:rsid w:val="451767E1"/>
    <w:rsid w:val="451F791A"/>
    <w:rsid w:val="4537570B"/>
    <w:rsid w:val="457A231A"/>
    <w:rsid w:val="45956768"/>
    <w:rsid w:val="45AC44F7"/>
    <w:rsid w:val="45EC0211"/>
    <w:rsid w:val="46023493"/>
    <w:rsid w:val="46B67ADB"/>
    <w:rsid w:val="46C50A0C"/>
    <w:rsid w:val="46ED4340"/>
    <w:rsid w:val="4702332B"/>
    <w:rsid w:val="47065622"/>
    <w:rsid w:val="471773A8"/>
    <w:rsid w:val="471C53BE"/>
    <w:rsid w:val="47621766"/>
    <w:rsid w:val="479E1D44"/>
    <w:rsid w:val="47A749E4"/>
    <w:rsid w:val="47D41B11"/>
    <w:rsid w:val="47F05736"/>
    <w:rsid w:val="480E3432"/>
    <w:rsid w:val="48165016"/>
    <w:rsid w:val="485B67E6"/>
    <w:rsid w:val="487347CE"/>
    <w:rsid w:val="48827A38"/>
    <w:rsid w:val="48E519F0"/>
    <w:rsid w:val="48EC1628"/>
    <w:rsid w:val="491D1892"/>
    <w:rsid w:val="49372181"/>
    <w:rsid w:val="496D05FC"/>
    <w:rsid w:val="49EA116C"/>
    <w:rsid w:val="49F579BA"/>
    <w:rsid w:val="4A2A6D10"/>
    <w:rsid w:val="4A5F4531"/>
    <w:rsid w:val="4AC17C1C"/>
    <w:rsid w:val="4AC243D1"/>
    <w:rsid w:val="4AD12816"/>
    <w:rsid w:val="4B2C20CD"/>
    <w:rsid w:val="4B4559F2"/>
    <w:rsid w:val="4B6E115F"/>
    <w:rsid w:val="4B8D0457"/>
    <w:rsid w:val="4BA21533"/>
    <w:rsid w:val="4BD26483"/>
    <w:rsid w:val="4C03709D"/>
    <w:rsid w:val="4C0B3536"/>
    <w:rsid w:val="4C127D4A"/>
    <w:rsid w:val="4C1D62D0"/>
    <w:rsid w:val="4C284FDE"/>
    <w:rsid w:val="4C794D6D"/>
    <w:rsid w:val="4C8F31BF"/>
    <w:rsid w:val="4CA83922"/>
    <w:rsid w:val="4D2D1399"/>
    <w:rsid w:val="4D5E7CA6"/>
    <w:rsid w:val="4D8B2D25"/>
    <w:rsid w:val="4DAC133A"/>
    <w:rsid w:val="4E1D7C1E"/>
    <w:rsid w:val="4E524E94"/>
    <w:rsid w:val="4E6D5B0B"/>
    <w:rsid w:val="4E886153"/>
    <w:rsid w:val="4EC45123"/>
    <w:rsid w:val="4EE13010"/>
    <w:rsid w:val="4F157245"/>
    <w:rsid w:val="4F756DDA"/>
    <w:rsid w:val="4F982B23"/>
    <w:rsid w:val="4F9A4921"/>
    <w:rsid w:val="4FBD536B"/>
    <w:rsid w:val="4FE6423D"/>
    <w:rsid w:val="4FF36410"/>
    <w:rsid w:val="50004F91"/>
    <w:rsid w:val="503605AF"/>
    <w:rsid w:val="50412799"/>
    <w:rsid w:val="50505F98"/>
    <w:rsid w:val="507815FE"/>
    <w:rsid w:val="507B6A99"/>
    <w:rsid w:val="5090140C"/>
    <w:rsid w:val="509814BE"/>
    <w:rsid w:val="50F61BB2"/>
    <w:rsid w:val="50F95399"/>
    <w:rsid w:val="50FC6381"/>
    <w:rsid w:val="5100296C"/>
    <w:rsid w:val="510530A8"/>
    <w:rsid w:val="51446408"/>
    <w:rsid w:val="516E0002"/>
    <w:rsid w:val="517B6FEF"/>
    <w:rsid w:val="51826C8E"/>
    <w:rsid w:val="51A820CA"/>
    <w:rsid w:val="51F77FF8"/>
    <w:rsid w:val="522F5BE8"/>
    <w:rsid w:val="523C1B7F"/>
    <w:rsid w:val="52461145"/>
    <w:rsid w:val="524B7493"/>
    <w:rsid w:val="528D6163"/>
    <w:rsid w:val="52A574FC"/>
    <w:rsid w:val="52E4459D"/>
    <w:rsid w:val="531332BE"/>
    <w:rsid w:val="531F30C8"/>
    <w:rsid w:val="534637A2"/>
    <w:rsid w:val="537A556B"/>
    <w:rsid w:val="53AC5115"/>
    <w:rsid w:val="53E765B5"/>
    <w:rsid w:val="53EB086B"/>
    <w:rsid w:val="54092B44"/>
    <w:rsid w:val="54407055"/>
    <w:rsid w:val="54581DB9"/>
    <w:rsid w:val="54AE0512"/>
    <w:rsid w:val="54B51428"/>
    <w:rsid w:val="54D44373"/>
    <w:rsid w:val="54EB1286"/>
    <w:rsid w:val="55443BC8"/>
    <w:rsid w:val="55A937CC"/>
    <w:rsid w:val="55D245D5"/>
    <w:rsid w:val="55D6741F"/>
    <w:rsid w:val="56906F36"/>
    <w:rsid w:val="569F5A7D"/>
    <w:rsid w:val="56B86E97"/>
    <w:rsid w:val="56BC4C58"/>
    <w:rsid w:val="573654C7"/>
    <w:rsid w:val="57734CF6"/>
    <w:rsid w:val="577A29E9"/>
    <w:rsid w:val="579001B8"/>
    <w:rsid w:val="57A03D98"/>
    <w:rsid w:val="57D76F00"/>
    <w:rsid w:val="57F832AE"/>
    <w:rsid w:val="5838365F"/>
    <w:rsid w:val="583F4E2B"/>
    <w:rsid w:val="5892053D"/>
    <w:rsid w:val="58AA54BE"/>
    <w:rsid w:val="58C52B82"/>
    <w:rsid w:val="58D63A6E"/>
    <w:rsid w:val="58F6408F"/>
    <w:rsid w:val="590D35DA"/>
    <w:rsid w:val="5A0102A3"/>
    <w:rsid w:val="5A11234B"/>
    <w:rsid w:val="5A2776D6"/>
    <w:rsid w:val="5A5C6E82"/>
    <w:rsid w:val="5A724634"/>
    <w:rsid w:val="5A7267D4"/>
    <w:rsid w:val="5ABE4FED"/>
    <w:rsid w:val="5AF64588"/>
    <w:rsid w:val="5B2C3166"/>
    <w:rsid w:val="5B5B5984"/>
    <w:rsid w:val="5B8139EC"/>
    <w:rsid w:val="5BA24974"/>
    <w:rsid w:val="5BB324C3"/>
    <w:rsid w:val="5BB74AC8"/>
    <w:rsid w:val="5BB93B2F"/>
    <w:rsid w:val="5BD22B9D"/>
    <w:rsid w:val="5BE1195D"/>
    <w:rsid w:val="5BFB3F40"/>
    <w:rsid w:val="5C1A73A9"/>
    <w:rsid w:val="5C304BB2"/>
    <w:rsid w:val="5C967484"/>
    <w:rsid w:val="5CCA70C0"/>
    <w:rsid w:val="5CE03BA0"/>
    <w:rsid w:val="5CFB36FB"/>
    <w:rsid w:val="5D11159C"/>
    <w:rsid w:val="5D727055"/>
    <w:rsid w:val="5DAE1ED4"/>
    <w:rsid w:val="5DFB6FFC"/>
    <w:rsid w:val="5E03084E"/>
    <w:rsid w:val="5E051623"/>
    <w:rsid w:val="5E812491"/>
    <w:rsid w:val="5E977A2F"/>
    <w:rsid w:val="5EA25ABE"/>
    <w:rsid w:val="5EA87966"/>
    <w:rsid w:val="5EAC40B7"/>
    <w:rsid w:val="5EE76131"/>
    <w:rsid w:val="5EEE0ED6"/>
    <w:rsid w:val="5F070FD7"/>
    <w:rsid w:val="5F1E7F3F"/>
    <w:rsid w:val="5F334E06"/>
    <w:rsid w:val="600122F9"/>
    <w:rsid w:val="6029660B"/>
    <w:rsid w:val="6032120F"/>
    <w:rsid w:val="603479EB"/>
    <w:rsid w:val="60EB787D"/>
    <w:rsid w:val="60F05C9F"/>
    <w:rsid w:val="610C6657"/>
    <w:rsid w:val="613E539C"/>
    <w:rsid w:val="61964601"/>
    <w:rsid w:val="61B302BB"/>
    <w:rsid w:val="61BA0FA1"/>
    <w:rsid w:val="61BD7C2B"/>
    <w:rsid w:val="61C0129C"/>
    <w:rsid w:val="61E21C61"/>
    <w:rsid w:val="6201723B"/>
    <w:rsid w:val="626D47E0"/>
    <w:rsid w:val="626D5B5F"/>
    <w:rsid w:val="62850667"/>
    <w:rsid w:val="6295543F"/>
    <w:rsid w:val="62AD2680"/>
    <w:rsid w:val="63180286"/>
    <w:rsid w:val="635C2794"/>
    <w:rsid w:val="63B24244"/>
    <w:rsid w:val="63C9389C"/>
    <w:rsid w:val="63DC0C97"/>
    <w:rsid w:val="64212CCC"/>
    <w:rsid w:val="64562F5A"/>
    <w:rsid w:val="64633582"/>
    <w:rsid w:val="647234D4"/>
    <w:rsid w:val="6487158B"/>
    <w:rsid w:val="649137AF"/>
    <w:rsid w:val="64C44C58"/>
    <w:rsid w:val="652B31E3"/>
    <w:rsid w:val="652D7C8D"/>
    <w:rsid w:val="652F6369"/>
    <w:rsid w:val="653A0278"/>
    <w:rsid w:val="65686AE7"/>
    <w:rsid w:val="657D289D"/>
    <w:rsid w:val="659B67B4"/>
    <w:rsid w:val="66024C3D"/>
    <w:rsid w:val="660C6C6A"/>
    <w:rsid w:val="66372D3F"/>
    <w:rsid w:val="667B608B"/>
    <w:rsid w:val="66A51676"/>
    <w:rsid w:val="66AD390B"/>
    <w:rsid w:val="66B44CB0"/>
    <w:rsid w:val="66C51BD6"/>
    <w:rsid w:val="66C51FBA"/>
    <w:rsid w:val="671441D3"/>
    <w:rsid w:val="67244DE2"/>
    <w:rsid w:val="6773585A"/>
    <w:rsid w:val="677B6640"/>
    <w:rsid w:val="67A75102"/>
    <w:rsid w:val="67FA3B31"/>
    <w:rsid w:val="682043E6"/>
    <w:rsid w:val="68486EAD"/>
    <w:rsid w:val="688157C2"/>
    <w:rsid w:val="68831B82"/>
    <w:rsid w:val="68AA52AF"/>
    <w:rsid w:val="68D807D0"/>
    <w:rsid w:val="68E01514"/>
    <w:rsid w:val="68F94DE5"/>
    <w:rsid w:val="6906567B"/>
    <w:rsid w:val="69170D9E"/>
    <w:rsid w:val="691B34CB"/>
    <w:rsid w:val="698A789B"/>
    <w:rsid w:val="698D4BFB"/>
    <w:rsid w:val="6999592B"/>
    <w:rsid w:val="69B2009A"/>
    <w:rsid w:val="69BC0E8F"/>
    <w:rsid w:val="6A152EB4"/>
    <w:rsid w:val="6A305634"/>
    <w:rsid w:val="6A3749D9"/>
    <w:rsid w:val="6A406BF6"/>
    <w:rsid w:val="6A5E7AB6"/>
    <w:rsid w:val="6A717B47"/>
    <w:rsid w:val="6A9321C0"/>
    <w:rsid w:val="6AF1003D"/>
    <w:rsid w:val="6B2449E2"/>
    <w:rsid w:val="6B566F8F"/>
    <w:rsid w:val="6B660518"/>
    <w:rsid w:val="6B742374"/>
    <w:rsid w:val="6B80518E"/>
    <w:rsid w:val="6BD928C0"/>
    <w:rsid w:val="6BDA2CCB"/>
    <w:rsid w:val="6C4D395D"/>
    <w:rsid w:val="6C6E2C01"/>
    <w:rsid w:val="6C826A0A"/>
    <w:rsid w:val="6CDE5E0B"/>
    <w:rsid w:val="6CEC3969"/>
    <w:rsid w:val="6D1F404C"/>
    <w:rsid w:val="6D6E0E4C"/>
    <w:rsid w:val="6D8B23EC"/>
    <w:rsid w:val="6DB73379"/>
    <w:rsid w:val="6DC84776"/>
    <w:rsid w:val="6DDA574A"/>
    <w:rsid w:val="6E2828E9"/>
    <w:rsid w:val="6E32379E"/>
    <w:rsid w:val="6E605339"/>
    <w:rsid w:val="6E6319B9"/>
    <w:rsid w:val="6E690D1A"/>
    <w:rsid w:val="6EF90C6A"/>
    <w:rsid w:val="6EFE5063"/>
    <w:rsid w:val="6F6669E6"/>
    <w:rsid w:val="6F795E23"/>
    <w:rsid w:val="6F7C3F7C"/>
    <w:rsid w:val="6FBB2F5A"/>
    <w:rsid w:val="700D55AD"/>
    <w:rsid w:val="70164CC0"/>
    <w:rsid w:val="702A700D"/>
    <w:rsid w:val="70404332"/>
    <w:rsid w:val="70553FFD"/>
    <w:rsid w:val="7060745B"/>
    <w:rsid w:val="70807E46"/>
    <w:rsid w:val="7088738E"/>
    <w:rsid w:val="708B1E8A"/>
    <w:rsid w:val="708E12B7"/>
    <w:rsid w:val="70BC62D9"/>
    <w:rsid w:val="715A3771"/>
    <w:rsid w:val="71632D09"/>
    <w:rsid w:val="719B1A78"/>
    <w:rsid w:val="72424DD0"/>
    <w:rsid w:val="72450CB0"/>
    <w:rsid w:val="72915EA6"/>
    <w:rsid w:val="72AF6C67"/>
    <w:rsid w:val="72B94FDA"/>
    <w:rsid w:val="730B2153"/>
    <w:rsid w:val="731B279A"/>
    <w:rsid w:val="731D0E4A"/>
    <w:rsid w:val="739E12DE"/>
    <w:rsid w:val="73AA6814"/>
    <w:rsid w:val="74310309"/>
    <w:rsid w:val="745C5C53"/>
    <w:rsid w:val="747443F1"/>
    <w:rsid w:val="74A006A3"/>
    <w:rsid w:val="74A91D44"/>
    <w:rsid w:val="74B237BE"/>
    <w:rsid w:val="7523377B"/>
    <w:rsid w:val="758B26C3"/>
    <w:rsid w:val="758D6C38"/>
    <w:rsid w:val="75982554"/>
    <w:rsid w:val="75A1406B"/>
    <w:rsid w:val="75AD2327"/>
    <w:rsid w:val="75DD6860"/>
    <w:rsid w:val="75FB029F"/>
    <w:rsid w:val="76434DF5"/>
    <w:rsid w:val="765B5408"/>
    <w:rsid w:val="766D40AB"/>
    <w:rsid w:val="76724650"/>
    <w:rsid w:val="769B1303"/>
    <w:rsid w:val="76A86E18"/>
    <w:rsid w:val="76DD1A42"/>
    <w:rsid w:val="76E15177"/>
    <w:rsid w:val="77246175"/>
    <w:rsid w:val="77460FAC"/>
    <w:rsid w:val="776357B8"/>
    <w:rsid w:val="77886D9B"/>
    <w:rsid w:val="779C04D7"/>
    <w:rsid w:val="78051418"/>
    <w:rsid w:val="782812FA"/>
    <w:rsid w:val="78300D13"/>
    <w:rsid w:val="783F53BD"/>
    <w:rsid w:val="784630F7"/>
    <w:rsid w:val="78E1390C"/>
    <w:rsid w:val="78ED2CC4"/>
    <w:rsid w:val="78FB4BC2"/>
    <w:rsid w:val="793C57E6"/>
    <w:rsid w:val="794C1FB9"/>
    <w:rsid w:val="795A683A"/>
    <w:rsid w:val="796C5F55"/>
    <w:rsid w:val="79704250"/>
    <w:rsid w:val="79BA37F5"/>
    <w:rsid w:val="79BD6FFD"/>
    <w:rsid w:val="79E71CC4"/>
    <w:rsid w:val="79FA43F1"/>
    <w:rsid w:val="79FA5D32"/>
    <w:rsid w:val="7A027AE6"/>
    <w:rsid w:val="7A7B107F"/>
    <w:rsid w:val="7A8114EA"/>
    <w:rsid w:val="7A87139A"/>
    <w:rsid w:val="7A9B19DD"/>
    <w:rsid w:val="7B372835"/>
    <w:rsid w:val="7B431F8F"/>
    <w:rsid w:val="7B516E2A"/>
    <w:rsid w:val="7B943584"/>
    <w:rsid w:val="7BEB72E9"/>
    <w:rsid w:val="7BF432E6"/>
    <w:rsid w:val="7C0C344E"/>
    <w:rsid w:val="7C1D29D5"/>
    <w:rsid w:val="7C3B53FE"/>
    <w:rsid w:val="7C6E4310"/>
    <w:rsid w:val="7CB21E64"/>
    <w:rsid w:val="7CB6303B"/>
    <w:rsid w:val="7CC6460B"/>
    <w:rsid w:val="7CD82F5A"/>
    <w:rsid w:val="7CDD043D"/>
    <w:rsid w:val="7CF7173F"/>
    <w:rsid w:val="7D1A696E"/>
    <w:rsid w:val="7D2E3A41"/>
    <w:rsid w:val="7D327AA3"/>
    <w:rsid w:val="7D3F08AC"/>
    <w:rsid w:val="7D5267B3"/>
    <w:rsid w:val="7D5273C6"/>
    <w:rsid w:val="7D944BC9"/>
    <w:rsid w:val="7DCB3AA8"/>
    <w:rsid w:val="7DE45004"/>
    <w:rsid w:val="7DF97A1B"/>
    <w:rsid w:val="7E65212F"/>
    <w:rsid w:val="7EC14C38"/>
    <w:rsid w:val="7EE43E30"/>
    <w:rsid w:val="7F0000CA"/>
    <w:rsid w:val="7F2615FC"/>
    <w:rsid w:val="7F8538D2"/>
    <w:rsid w:val="7FE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8E8907-8B97-444F-9D9C-9385185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5">
    <w:name w:val="FollowedHyperlink"/>
    <w:qFormat/>
    <w:rPr>
      <w:color w:val="800080"/>
      <w:u w:val="single"/>
    </w:rPr>
  </w:style>
  <w:style w:type="character" w:styleId="a6">
    <w:name w:val="Hyperlink"/>
    <w:qFormat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ackFei/BestResume/blob/master/xcdata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ckFei/BestResume/blob/master/1cal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67tech.c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ckFei/BestResume/blob/master/oa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ckFei" TargetMode="External"/><Relationship Id="rId14" Type="http://schemas.openxmlformats.org/officeDocument/2006/relationships/hyperlink" Target="http://123.207.183.250:1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He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166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周秋明 个人简历</dc:title>
  <dc:creator>Administrator</dc:creator>
  <cp:lastModifiedBy>Windows 用户</cp:lastModifiedBy>
  <cp:revision>264</cp:revision>
  <dcterms:created xsi:type="dcterms:W3CDTF">2014-08-15T10:37:00Z</dcterms:created>
  <dcterms:modified xsi:type="dcterms:W3CDTF">2019-04-10T15:38:00Z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