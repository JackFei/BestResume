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eastAsia="华文行楷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eastAsia="华文行楷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个人简历</w:t>
      </w:r>
    </w:p>
    <w:tbl>
      <w:tblPr>
        <w:tblStyle w:val="10"/>
        <w:tblW w:w="8583" w:type="dxa"/>
        <w:tblInd w:w="0" w:type="dxa"/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583" w:type="dxa"/>
            <w:shd w:val="clear" w:color="auto" w:fill="E6E6E6"/>
            <w:vAlign w:val="center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基本信息</w:t>
            </w:r>
          </w:p>
        </w:tc>
      </w:tr>
    </w:tbl>
    <w:p>
      <w:pPr>
        <w:spacing w:line="300" w:lineRule="auto"/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姓</w:t>
      </w: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名：</w:t>
      </w: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和肖飞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line="30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性</w:t>
      </w: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别：男</w:t>
      </w:r>
    </w:p>
    <w:p>
      <w:p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出生年月：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1993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19</w:t>
      </w:r>
    </w:p>
    <w:p>
      <w:pPr>
        <w:spacing w:line="30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籍</w:t>
      </w: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贯</w:t>
      </w:r>
      <w:r>
        <w:rPr>
          <w:rFonts w:hint="eastAsia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：河南省周口市西华县</w:t>
      </w:r>
    </w:p>
    <w:p>
      <w:pPr>
        <w:spacing w:line="300" w:lineRule="auto"/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Github</w:t>
      </w: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hAnsi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hAnsi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"https://github.com/JackFei" </w:instrText>
      </w:r>
      <w:r>
        <w:rPr>
          <w:rFonts w:hint="eastAsia" w:hAnsi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hAnsi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https://github.com/JackFei</w:t>
      </w:r>
      <w:r>
        <w:rPr>
          <w:rFonts w:hint="eastAsia" w:hAnsi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00" w:lineRule="auto"/>
        <w:rPr>
          <w:rFonts w:hint="eastAsia" w:eastAsia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毕业院校</w:t>
      </w: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浙江工业大学</w:t>
      </w:r>
    </w:p>
    <w:p>
      <w:pPr>
        <w:spacing w:line="300" w:lineRule="auto"/>
        <w:rPr>
          <w:rFonts w:hint="eastAsia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专    业</w:t>
      </w:r>
      <w:r>
        <w:rPr>
          <w:rFonts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软件工程</w:t>
      </w:r>
    </w:p>
    <w:p>
      <w:pPr>
        <w:spacing w:line="300" w:lineRule="auto"/>
        <w:rPr>
          <w:rFonts w:hint="eastAsia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联系电话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15757116135</w:t>
      </w:r>
    </w:p>
    <w:p>
      <w:pPr>
        <w:spacing w:line="300" w:lineRule="auto"/>
        <w:rPr>
          <w:rFonts w:hint="eastAsia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邮    箱：hexiaofei.best@qq.com</w:t>
      </w:r>
    </w:p>
    <w:p>
      <w:pPr>
        <w:spacing w:line="300" w:lineRule="auto"/>
        <w:rPr>
          <w:rFonts w:hint="eastAsia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2"/>
          <w:docGrid w:type="lines" w:linePitch="312" w:charSpace="0"/>
        </w:sect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个人主页：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"http://123.207.183.250:105" </w:instrTex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http://123.207.1</w:t>
      </w:r>
      <w:bookmarkStart w:id="2" w:name="_GoBack"/>
      <w:bookmarkEnd w:id="2"/>
      <w:r>
        <w:rPr>
          <w:rStyle w:val="8"/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83.250:105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10"/>
        <w:tblW w:w="8583" w:type="dxa"/>
        <w:tblInd w:w="0" w:type="dxa"/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83" w:type="dxa"/>
            <w:shd w:val="clear" w:color="auto" w:fill="E6E6E6"/>
            <w:vAlign w:val="center"/>
          </w:tcPr>
          <w:p>
            <w:pPr>
              <w:rPr>
                <w:rFonts w:hint="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求职意向</w:t>
            </w:r>
          </w:p>
        </w:tc>
      </w:tr>
    </w:tbl>
    <w:p>
      <w:pPr>
        <w:spacing w:line="30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前端开发工程师</w:t>
      </w:r>
    </w:p>
    <w:tbl>
      <w:tblPr>
        <w:tblStyle w:val="10"/>
        <w:tblW w:w="8583" w:type="dxa"/>
        <w:tblInd w:w="0" w:type="dxa"/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83" w:type="dxa"/>
            <w:shd w:val="clear" w:color="auto" w:fill="E6E6E6"/>
            <w:vAlign w:val="center"/>
          </w:tcPr>
          <w:p>
            <w:pPr>
              <w:rPr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教育背景</w:t>
            </w:r>
          </w:p>
        </w:tc>
      </w:tr>
    </w:tbl>
    <w:p>
      <w:pPr>
        <w:spacing w:line="300" w:lineRule="auto"/>
        <w:jc w:val="left"/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-2016.6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浙江工业大学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本科</w:t>
      </w:r>
    </w:p>
    <w:tbl>
      <w:tblPr>
        <w:tblStyle w:val="10"/>
        <w:tblW w:w="8583" w:type="dxa"/>
        <w:tblInd w:w="0" w:type="dxa"/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8583" w:type="dxa"/>
            <w:shd w:val="clear" w:color="auto" w:fill="E6E6E6"/>
            <w:vAlign w:val="center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专业技能</w:t>
            </w:r>
          </w:p>
        </w:tc>
      </w:tr>
    </w:tbl>
    <w:p>
      <w:pPr>
        <w:numPr>
          <w:ilvl w:val="0"/>
          <w:numId w:val="1"/>
        </w:numPr>
        <w:spacing w:line="300" w:lineRule="auto"/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精通React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、Antd、React-Redux、React-Router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Dva等</w:t>
      </w:r>
    </w:p>
    <w:p>
      <w:pPr>
        <w:numPr>
          <w:ilvl w:val="0"/>
          <w:numId w:val="1"/>
        </w:numPr>
        <w:spacing w:line="300" w:lineRule="auto"/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精通Android开发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熟悉Vue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、ElementUI、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微信小程序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Node+Express、Node+Koa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等</w:t>
      </w:r>
    </w:p>
    <w:p>
      <w:pPr>
        <w:numPr>
          <w:ilvl w:val="0"/>
          <w:numId w:val="1"/>
        </w:numPr>
        <w:spacing w:line="300" w:lineRule="auto"/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熟悉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Echart、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Vuex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Three.JS、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uery、ES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6、Sass等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熟悉Webpack、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Gulp、Npm等项目管理工具</w:t>
      </w:r>
    </w:p>
    <w:p>
      <w:pPr>
        <w:numPr>
          <w:ilvl w:val="0"/>
          <w:numId w:val="1"/>
        </w:numPr>
        <w:spacing w:line="300" w:lineRule="auto"/>
        <w:rPr>
          <w:rFonts w:ascii="宋体" w:hAnsi="宋体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熟悉Webstrom、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VSCode、Android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Studio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等开发工具</w:t>
      </w:r>
    </w:p>
    <w:p>
      <w:pPr>
        <w:numPr>
          <w:ilvl w:val="0"/>
          <w:numId w:val="1"/>
        </w:numPr>
        <w:spacing w:line="300" w:lineRule="auto"/>
        <w:rPr>
          <w:rFonts w:hint="eastAsia" w:ascii="宋体" w:hAnsi="宋体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熟悉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Git、Post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man、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MarkDown、Charles、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Develop Tools、脑图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等辅助工具</w:t>
      </w:r>
    </w:p>
    <w:p>
      <w:pPr>
        <w:numPr>
          <w:ilvl w:val="0"/>
          <w:numId w:val="1"/>
        </w:numPr>
        <w:spacing w:line="300" w:lineRule="auto"/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了解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Bootstrap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、React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-Native开发</w:t>
      </w:r>
    </w:p>
    <w:p>
      <w:pPr>
        <w:numPr>
          <w:ilvl w:val="0"/>
          <w:numId w:val="1"/>
        </w:numPr>
        <w:spacing w:line="300" w:lineRule="auto"/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了解IIS、Nginx部署项目</w:t>
      </w:r>
    </w:p>
    <w:tbl>
      <w:tblPr>
        <w:tblStyle w:val="10"/>
        <w:tblW w:w="8582" w:type="dxa"/>
        <w:tblInd w:w="0" w:type="dxa"/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2"/>
      </w:tblGrid>
      <w:tr>
        <w:tblPrEx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8582" w:type="dxa"/>
            <w:shd w:val="clear" w:color="auto" w:fill="E6E6E6"/>
            <w:vAlign w:val="center"/>
          </w:tcPr>
          <w:p>
            <w:pP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项目经验</w:t>
            </w:r>
          </w:p>
        </w:tc>
      </w:tr>
    </w:tbl>
    <w:p>
      <w:p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项目名称：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下城政务工作平台</w:t>
      </w:r>
    </w:p>
    <w:p>
      <w:pPr>
        <w:spacing w:line="300" w:lineRule="auto"/>
        <w:rPr>
          <w:rFonts w:hint="eastAsia" w:ascii="宋体" w:hAnsi="宋体" w:eastAsia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项目周期：</w:t>
      </w: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2017.6-2018.06</w:t>
      </w:r>
    </w:p>
    <w:p>
      <w:pPr>
        <w:spacing w:line="300" w:lineRule="auto"/>
        <w:rPr>
          <w:rFonts w:hint="eastAsia" w:ascii="宋体" w:hAnsi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项目截图：</w:t>
      </w: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instrText xml:space="preserve"> HYPERLINK "https://github.com/JackFei/BestResume/blob/master/oa.md" </w:instrText>
      </w: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宋体" w:hAnsi="宋体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https://github.com/JackFei/BestResu</w:t>
      </w:r>
      <w:bookmarkStart w:id="0" w:name="_Hlt516687808"/>
      <w:bookmarkStart w:id="1" w:name="_Hlt516687809"/>
      <w:r>
        <w:rPr>
          <w:rStyle w:val="8"/>
          <w:rFonts w:hint="eastAsia" w:ascii="宋体" w:hAnsi="宋体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m</w:t>
      </w:r>
      <w:bookmarkEnd w:id="0"/>
      <w:bookmarkEnd w:id="1"/>
      <w:r>
        <w:rPr>
          <w:rStyle w:val="8"/>
          <w:rFonts w:hint="eastAsia" w:ascii="宋体" w:hAnsi="宋体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e/blob/master/oa.md</w:t>
      </w: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00" w:lineRule="auto"/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根据设计稿完成聊天</w:t>
      </w:r>
      <w:r>
        <w:rPr>
          <w:rFonts w:hint="eastAsia" w:ascii="宋体" w:hAnsi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公文、工单、用车、通讯录、会议、问卷等模块。</w:t>
      </w:r>
    </w:p>
    <w:p>
      <w:pPr>
        <w:tabs>
          <w:tab w:val="left" w:pos="4621"/>
        </w:tabs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项目概述：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使用了React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React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-Redux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React-Router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作为项目框架。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另外，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Pubsub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js发布订阅实现刷新；Lodash.js实现数组处理；React-Dnd实现控件拖拽排序；WebUploader实现文件上传；百度地图实现了坐标位置展示和选择；CNZZ实现web端活跃度统计；gulp、webpack实现项目打包；Sass实现CSS预编译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等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4621"/>
        </w:tabs>
        <w:spacing w:line="300" w:lineRule="auto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项目名称：</w:t>
      </w:r>
      <w:r>
        <w:rPr>
          <w:rFonts w:hint="eastAsia" w:ascii="宋体" w:hAnsi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1Call H5聊天版</w:t>
      </w:r>
    </w:p>
    <w:p>
      <w:pPr>
        <w:spacing w:line="300" w:lineRule="auto"/>
        <w:rPr>
          <w:rFonts w:hint="eastAsia" w:ascii="宋体" w:hAnsi="宋体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项目周期：</w:t>
      </w: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2018.7-2018.7</w:t>
      </w:r>
    </w:p>
    <w:p>
      <w:pPr>
        <w:spacing w:line="300" w:lineRule="auto"/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</w:t>
      </w:r>
      <w:r>
        <w:rPr>
          <w:rFonts w:hint="eastAsia" w:ascii="宋体" w:hAnsi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实现验证码登录、自动登录</w:t>
      </w:r>
      <w:r>
        <w:rPr>
          <w:rFonts w:hint="eastAsia" w:ascii="宋体" w:hAnsi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300" w:lineRule="auto"/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项目概述：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使用了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Dva(封装了React+React-Router+React-Redux)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作为项目框架，Ant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Design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Ant-Mobile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作为UI组件库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,Sockette实现消息收发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4621"/>
        </w:tabs>
        <w:spacing w:line="300" w:lineRule="auto"/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项目名称：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鹭栖科技有限公司官网</w:t>
      </w:r>
    </w:p>
    <w:p>
      <w:pPr>
        <w:spacing w:line="300" w:lineRule="auto"/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项目地址：</w:t>
      </w:r>
      <w:r>
        <w:rPr>
          <w:rFonts w:hint="eastAsia" w:ascii="宋体" w:hAnsi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instrText xml:space="preserve"> HYPERLINK "http://67tech.cn/" \l "/" </w:instrText>
      </w:r>
      <w:r>
        <w:rPr>
          <w:rFonts w:hint="eastAsia" w:ascii="宋体" w:hAnsi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宋体" w:hAnsi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http://67tech.cn/#/</w:t>
      </w:r>
      <w:r>
        <w:rPr>
          <w:rFonts w:hint="eastAsia" w:ascii="宋体" w:hAnsi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00" w:lineRule="auto"/>
        <w:rPr>
          <w:rFonts w:hint="eastAsia" w:ascii="宋体" w:hAnsi="宋体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项目周期：</w:t>
      </w: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2017.9-2017.10</w:t>
      </w:r>
    </w:p>
    <w:p>
      <w:pPr>
        <w:spacing w:line="300" w:lineRule="auto"/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根据设计稿完成鹭栖科技官网的建设。</w:t>
      </w:r>
    </w:p>
    <w:p>
      <w:pPr>
        <w:spacing w:line="300" w:lineRule="auto"/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项目概述：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使用了React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React-Router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+Sass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作为项目框架，Ant Design作为UI组件库，Antd Motion实现动画特效。</w:t>
      </w:r>
    </w:p>
    <w:p>
      <w:pPr>
        <w:rPr>
          <w:rFonts w:hint="eastAsia" w:ascii="宋体" w:hAnsi="宋体" w:eastAsia="宋体" w:cs="宋体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项目名称：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下城政务平台</w:t>
      </w:r>
      <w:r>
        <w:rPr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Android</w:t>
      </w:r>
      <w:r>
        <w:rPr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spacing w:line="300" w:lineRule="auto"/>
        <w:rPr>
          <w:rFonts w:hint="eastAsia" w:ascii="宋体" w:hAnsi="宋体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项目周期：</w:t>
      </w: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2016.11-2017.04</w:t>
      </w:r>
    </w:p>
    <w:p>
      <w:pPr>
        <w:spacing w:line="300" w:lineRule="auto"/>
        <w:rPr>
          <w:rFonts w:hint="eastAsia" w:ascii="宋体" w:hAnsi="宋体"/>
          <w:b/>
          <w:color w:val="000000" w:themeColor="text1"/>
          <w:sz w:val="18"/>
          <w:szCs w:val="1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项目截图：</w:t>
      </w: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instrText xml:space="preserve"> HYPERLINK "https://github.com/JackFei/BestResume/blob/master/1call.md" </w:instrText>
      </w: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宋体" w:hAnsi="宋体"/>
          <w:b w:val="0"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https://github.com/JackFei/BestResume/blob/master/1call.md</w:t>
      </w: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00" w:lineRule="auto"/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负责Android端公文、督察、邮件、用车、会议、任务、通讯录、个人信息、IM聊天模块的工作。</w:t>
      </w:r>
    </w:p>
    <w:p>
      <w:pPr>
        <w:spacing w:line="300" w:lineRule="auto"/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项目概述：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tepal数据库框架实现会话、消息、通讯录缓存；百度地图SDK实现手机端定位；ZxingLibrary实现二维码扫描识别；WebSocket长链接用于消息发送、接收；Jackson实现json解析；实现了友盟分享、统计；EventBus实现消息的发布订阅。</w:t>
      </w:r>
    </w:p>
    <w:p>
      <w:pPr>
        <w:rPr>
          <w:rFonts w:hint="eastAsia"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项目名称：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数据下城</w:t>
      </w:r>
      <w:r>
        <w:rPr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Android</w:t>
      </w:r>
      <w:r>
        <w:rPr>
          <w:rFonts w:hint="eastAsia" w:ascii="宋体" w:hAnsi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spacing w:line="300" w:lineRule="auto"/>
        <w:rPr>
          <w:rFonts w:hint="eastAsia" w:ascii="宋体" w:hAnsi="宋体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项目周期：</w:t>
      </w:r>
      <w:r>
        <w:rPr>
          <w:rFonts w:hint="eastAsia" w:ascii="宋体" w:hAnsi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2016.07-2016.10</w:t>
      </w:r>
    </w:p>
    <w:p>
      <w:pPr>
        <w:spacing w:line="300" w:lineRule="auto"/>
        <w:rPr>
          <w:rFonts w:hint="eastAsia" w:ascii="宋体" w:hAnsi="宋体"/>
          <w:b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项目截图：</w:t>
      </w: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instrText xml:space="preserve"> HYPERLINK "https://github.com/JackFei/BestResume/blob/master/xcdata.md" </w:instrText>
      </w: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宋体" w:hAnsi="宋体"/>
          <w:b w:val="0"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https://github.com/JackFei/BestResume/blob/master/xcdata.md</w:t>
      </w: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00" w:lineRule="auto"/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负责Android端全部开发工作，实现了年份月份数据以Excel表格、柱状图、折线图展示，手势解锁、消息推送、PDF阅读、数据分享水印等功能。</w:t>
      </w:r>
    </w:p>
    <w:p>
      <w:pPr>
        <w:spacing w:line="300" w:lineRule="auto"/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项目概述：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自定义View实现以表格、柱状图、折线图的形式展示数据，并在分享的时候绘制成带有水印的图片；以FastJson实现了json数据的解析；用个推SDK实现了消息推送；</w:t>
      </w:r>
      <w:r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Retrofit框架实现了网络数据传输；MuPDF实现移动端打开pdf文件；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实现新版本沉浸式状态栏、权限获取。</w:t>
      </w:r>
    </w:p>
    <w:tbl>
      <w:tblPr>
        <w:tblStyle w:val="10"/>
        <w:tblW w:w="8582" w:type="dxa"/>
        <w:tblInd w:w="0" w:type="dxa"/>
        <w:shd w:val="clear" w:color="C0C0C0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2"/>
      </w:tblGrid>
      <w:tr>
        <w:tblPrEx>
          <w:shd w:val="clear" w:color="C0C0C0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8582" w:type="dxa"/>
            <w:shd w:val="clear" w:color="C0C0C0" w:fill="E6E6E6"/>
            <w:vAlign w:val="center"/>
          </w:tcPr>
          <w:p>
            <w:pPr>
              <w:rPr>
                <w:rFonts w:hint="eastAsia" w:hAnsi="宋体"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工作经历</w:t>
            </w:r>
          </w:p>
        </w:tc>
      </w:tr>
    </w:tbl>
    <w:p>
      <w:pPr>
        <w:spacing w:line="300" w:lineRule="auto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2017.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06-2018.06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鹭栖科技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有限公司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前端开发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工作描述：负责公司官网、下城政务平台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省教育局、下城政协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Web端开发工作。</w:t>
      </w:r>
    </w:p>
    <w:p>
      <w:pPr>
        <w:spacing w:line="30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00" w:lineRule="auto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2016.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06-2017.06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曼拓科技有限公司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Android开发&amp;前端开发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工作描述：负责Android端数据下城、下城移动办公的开发工作，后面学习转型前端开发。</w:t>
      </w:r>
    </w:p>
    <w:p>
      <w:pPr>
        <w:spacing w:line="300" w:lineRule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2015.09-2016.06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曼拓科技有限公司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Android实习生</w:t>
      </w:r>
    </w:p>
    <w:p>
      <w:pPr>
        <w:spacing w:line="300" w:lineRule="auto"/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工作描述：负责公司Android端开发工作，参与了德清、Launchr项目开发，负责IM消息发送、任务、日程、会议等模块。</w:t>
      </w:r>
    </w:p>
    <w:tbl>
      <w:tblPr>
        <w:tblStyle w:val="10"/>
        <w:tblW w:w="8583" w:type="dxa"/>
        <w:tblInd w:w="0" w:type="dxa"/>
        <w:shd w:val="clear" w:color="C0C0C0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3"/>
      </w:tblGrid>
      <w:tr>
        <w:tblPrEx>
          <w:shd w:val="clear" w:color="C0C0C0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8583" w:type="dxa"/>
            <w:shd w:val="clear" w:color="C0C0C0" w:fill="E6E6E6"/>
            <w:vAlign w:val="center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自我评价</w:t>
            </w:r>
          </w:p>
        </w:tc>
      </w:tr>
    </w:tbl>
    <w:p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喜欢读书、学习、军事、动漫。</w:t>
      </w:r>
    </w:p>
    <w:p>
      <w:pPr>
        <w:numPr>
          <w:ilvl w:val="0"/>
          <w:numId w:val="2"/>
        </w:numPr>
        <w:spacing w:line="300" w:lineRule="auto"/>
        <w:ind w:left="0" w:firstLine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能吃苦耐劳，接受合理的加班，能按时完成项目工作安排。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(希望9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96的工作制度)</w:t>
      </w:r>
    </w:p>
    <w:p>
      <w:pPr>
        <w:numPr>
          <w:ilvl w:val="0"/>
          <w:numId w:val="2"/>
        </w:numPr>
        <w:spacing w:line="300" w:lineRule="auto"/>
        <w:ind w:left="0" w:firstLine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重视团队成员的及时沟通、相互协调，避免工作遗漏、对接错误。</w:t>
      </w:r>
    </w:p>
    <w:p>
      <w:pPr>
        <w:numPr>
          <w:ilvl w:val="0"/>
          <w:numId w:val="2"/>
        </w:numPr>
        <w:spacing w:line="300" w:lineRule="auto"/>
        <w:ind w:left="0" w:firstLine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积极学习新出现的技术、框架，喜欢上Github，并希望在以后的学习中能多读源码，多手动实现，逐步提高自己。</w:t>
      </w: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B0606020002020203"/>
    <w:charset w:val="86"/>
    <w:family w:val="swiss"/>
    <w:pitch w:val="default"/>
    <w:sig w:usb0="F7FFAEFF" w:usb1="F9DFFFFF" w:usb2="001FFDF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56725"/>
    <w:multiLevelType w:val="multilevel"/>
    <w:tmpl w:val="1B856725"/>
    <w:lvl w:ilvl="0" w:tentative="0">
      <w:start w:val="1"/>
      <w:numFmt w:val="decimal"/>
      <w:lvlText w:val="%1)"/>
      <w:lvlJc w:val="left"/>
      <w:pPr>
        <w:ind w:left="420" w:hanging="420"/>
      </w:pPr>
      <w:rPr>
        <w:b w:val="0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F86701"/>
    <w:multiLevelType w:val="multilevel"/>
    <w:tmpl w:val="51F8670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21"/>
    <w:rsid w:val="00003888"/>
    <w:rsid w:val="0000732E"/>
    <w:rsid w:val="00012026"/>
    <w:rsid w:val="000205DB"/>
    <w:rsid w:val="00026389"/>
    <w:rsid w:val="00027EB3"/>
    <w:rsid w:val="00034396"/>
    <w:rsid w:val="000355B4"/>
    <w:rsid w:val="00035AC0"/>
    <w:rsid w:val="00041D47"/>
    <w:rsid w:val="000431E3"/>
    <w:rsid w:val="000442E8"/>
    <w:rsid w:val="0004510E"/>
    <w:rsid w:val="00050B76"/>
    <w:rsid w:val="0005211E"/>
    <w:rsid w:val="00054C54"/>
    <w:rsid w:val="000567B1"/>
    <w:rsid w:val="00056B8F"/>
    <w:rsid w:val="0005783F"/>
    <w:rsid w:val="0006075C"/>
    <w:rsid w:val="0006236C"/>
    <w:rsid w:val="0006472B"/>
    <w:rsid w:val="000650D2"/>
    <w:rsid w:val="000658BC"/>
    <w:rsid w:val="000753D3"/>
    <w:rsid w:val="00080B51"/>
    <w:rsid w:val="00083FBA"/>
    <w:rsid w:val="00086A60"/>
    <w:rsid w:val="00086D3D"/>
    <w:rsid w:val="000874C3"/>
    <w:rsid w:val="000875C5"/>
    <w:rsid w:val="00091C25"/>
    <w:rsid w:val="00092747"/>
    <w:rsid w:val="000935AB"/>
    <w:rsid w:val="00094232"/>
    <w:rsid w:val="00094FFD"/>
    <w:rsid w:val="00096A0C"/>
    <w:rsid w:val="000A1A4D"/>
    <w:rsid w:val="000A5DB5"/>
    <w:rsid w:val="000B35BF"/>
    <w:rsid w:val="000B733A"/>
    <w:rsid w:val="000C19C9"/>
    <w:rsid w:val="000D57E6"/>
    <w:rsid w:val="000E028D"/>
    <w:rsid w:val="000E4A63"/>
    <w:rsid w:val="000E4D0A"/>
    <w:rsid w:val="000E69D6"/>
    <w:rsid w:val="000E778F"/>
    <w:rsid w:val="000F2506"/>
    <w:rsid w:val="000F5B66"/>
    <w:rsid w:val="00101C86"/>
    <w:rsid w:val="0010269B"/>
    <w:rsid w:val="001046B8"/>
    <w:rsid w:val="00105502"/>
    <w:rsid w:val="00106B12"/>
    <w:rsid w:val="00107385"/>
    <w:rsid w:val="001148A9"/>
    <w:rsid w:val="0011749C"/>
    <w:rsid w:val="00117D19"/>
    <w:rsid w:val="00120107"/>
    <w:rsid w:val="00120737"/>
    <w:rsid w:val="00124A35"/>
    <w:rsid w:val="00126DD1"/>
    <w:rsid w:val="0013324A"/>
    <w:rsid w:val="00134D4E"/>
    <w:rsid w:val="0014120E"/>
    <w:rsid w:val="00142983"/>
    <w:rsid w:val="00142D53"/>
    <w:rsid w:val="00143AB7"/>
    <w:rsid w:val="00143CB7"/>
    <w:rsid w:val="00144CB3"/>
    <w:rsid w:val="00147810"/>
    <w:rsid w:val="001522D9"/>
    <w:rsid w:val="00152614"/>
    <w:rsid w:val="001536AA"/>
    <w:rsid w:val="001537E1"/>
    <w:rsid w:val="00154B07"/>
    <w:rsid w:val="00155379"/>
    <w:rsid w:val="001554AA"/>
    <w:rsid w:val="001570D8"/>
    <w:rsid w:val="001604B8"/>
    <w:rsid w:val="00160886"/>
    <w:rsid w:val="00164480"/>
    <w:rsid w:val="001665A7"/>
    <w:rsid w:val="00166EE8"/>
    <w:rsid w:val="0017059C"/>
    <w:rsid w:val="001723B5"/>
    <w:rsid w:val="00175E6A"/>
    <w:rsid w:val="00177481"/>
    <w:rsid w:val="001778A3"/>
    <w:rsid w:val="00177AE4"/>
    <w:rsid w:val="00182630"/>
    <w:rsid w:val="00182856"/>
    <w:rsid w:val="00187D23"/>
    <w:rsid w:val="001922FC"/>
    <w:rsid w:val="00192B43"/>
    <w:rsid w:val="001946CE"/>
    <w:rsid w:val="00194D6B"/>
    <w:rsid w:val="00196038"/>
    <w:rsid w:val="00197382"/>
    <w:rsid w:val="00197789"/>
    <w:rsid w:val="001A2FED"/>
    <w:rsid w:val="001B2EB6"/>
    <w:rsid w:val="001B3886"/>
    <w:rsid w:val="001B6EC2"/>
    <w:rsid w:val="001D0F16"/>
    <w:rsid w:val="001D2AFB"/>
    <w:rsid w:val="001D3D6F"/>
    <w:rsid w:val="001D7A15"/>
    <w:rsid w:val="001D7BD1"/>
    <w:rsid w:val="001E0B2A"/>
    <w:rsid w:val="001E140A"/>
    <w:rsid w:val="001F06AF"/>
    <w:rsid w:val="001F28FA"/>
    <w:rsid w:val="001F3058"/>
    <w:rsid w:val="001F45A6"/>
    <w:rsid w:val="001F5109"/>
    <w:rsid w:val="001F6ED6"/>
    <w:rsid w:val="00202F39"/>
    <w:rsid w:val="00205617"/>
    <w:rsid w:val="00207CA3"/>
    <w:rsid w:val="00223A6A"/>
    <w:rsid w:val="00224F9C"/>
    <w:rsid w:val="00227B9C"/>
    <w:rsid w:val="00230A27"/>
    <w:rsid w:val="00231A14"/>
    <w:rsid w:val="00237CC6"/>
    <w:rsid w:val="00243918"/>
    <w:rsid w:val="00253B1D"/>
    <w:rsid w:val="002569B1"/>
    <w:rsid w:val="00256A20"/>
    <w:rsid w:val="00260E5A"/>
    <w:rsid w:val="00263640"/>
    <w:rsid w:val="00264000"/>
    <w:rsid w:val="00266364"/>
    <w:rsid w:val="00271E3F"/>
    <w:rsid w:val="00273EDE"/>
    <w:rsid w:val="00274BA6"/>
    <w:rsid w:val="00280128"/>
    <w:rsid w:val="00280FCE"/>
    <w:rsid w:val="002828AA"/>
    <w:rsid w:val="0028326E"/>
    <w:rsid w:val="00283606"/>
    <w:rsid w:val="00285E9D"/>
    <w:rsid w:val="002900ED"/>
    <w:rsid w:val="002913DA"/>
    <w:rsid w:val="00292D58"/>
    <w:rsid w:val="00293002"/>
    <w:rsid w:val="0029308B"/>
    <w:rsid w:val="00293CBF"/>
    <w:rsid w:val="002971E6"/>
    <w:rsid w:val="00297BAC"/>
    <w:rsid w:val="002A24D3"/>
    <w:rsid w:val="002A26A0"/>
    <w:rsid w:val="002A2E12"/>
    <w:rsid w:val="002A3D35"/>
    <w:rsid w:val="002A3E6A"/>
    <w:rsid w:val="002A764E"/>
    <w:rsid w:val="002B06C1"/>
    <w:rsid w:val="002B1117"/>
    <w:rsid w:val="002B2AC2"/>
    <w:rsid w:val="002B331C"/>
    <w:rsid w:val="002B484E"/>
    <w:rsid w:val="002B4C91"/>
    <w:rsid w:val="002B6605"/>
    <w:rsid w:val="002C0067"/>
    <w:rsid w:val="002C450B"/>
    <w:rsid w:val="002D3621"/>
    <w:rsid w:val="002E7C89"/>
    <w:rsid w:val="002F1B88"/>
    <w:rsid w:val="002F30F0"/>
    <w:rsid w:val="002F3F72"/>
    <w:rsid w:val="002F5C97"/>
    <w:rsid w:val="002F6130"/>
    <w:rsid w:val="00305565"/>
    <w:rsid w:val="00310E10"/>
    <w:rsid w:val="00313243"/>
    <w:rsid w:val="00313AD1"/>
    <w:rsid w:val="00316589"/>
    <w:rsid w:val="00316E3C"/>
    <w:rsid w:val="00320673"/>
    <w:rsid w:val="00325D67"/>
    <w:rsid w:val="003264C9"/>
    <w:rsid w:val="0032652D"/>
    <w:rsid w:val="0034224C"/>
    <w:rsid w:val="0034486B"/>
    <w:rsid w:val="003530E4"/>
    <w:rsid w:val="0035645A"/>
    <w:rsid w:val="003567D5"/>
    <w:rsid w:val="00356DEB"/>
    <w:rsid w:val="0036160C"/>
    <w:rsid w:val="00361DE6"/>
    <w:rsid w:val="003637FF"/>
    <w:rsid w:val="00363EE5"/>
    <w:rsid w:val="00364DA6"/>
    <w:rsid w:val="00367991"/>
    <w:rsid w:val="0037278D"/>
    <w:rsid w:val="003738BD"/>
    <w:rsid w:val="003747E7"/>
    <w:rsid w:val="00374A60"/>
    <w:rsid w:val="00375A7E"/>
    <w:rsid w:val="0039174B"/>
    <w:rsid w:val="00391FF7"/>
    <w:rsid w:val="00394F96"/>
    <w:rsid w:val="00397330"/>
    <w:rsid w:val="003A0C17"/>
    <w:rsid w:val="003A236D"/>
    <w:rsid w:val="003B1383"/>
    <w:rsid w:val="003B26DA"/>
    <w:rsid w:val="003B2891"/>
    <w:rsid w:val="003C022F"/>
    <w:rsid w:val="003C2EA6"/>
    <w:rsid w:val="003C2FC6"/>
    <w:rsid w:val="003C3E44"/>
    <w:rsid w:val="003C6C4B"/>
    <w:rsid w:val="003C7462"/>
    <w:rsid w:val="003D25CA"/>
    <w:rsid w:val="003D25D8"/>
    <w:rsid w:val="003D4F94"/>
    <w:rsid w:val="003D5707"/>
    <w:rsid w:val="003E03EC"/>
    <w:rsid w:val="003E2537"/>
    <w:rsid w:val="003E35C4"/>
    <w:rsid w:val="003E56DA"/>
    <w:rsid w:val="003F4A9E"/>
    <w:rsid w:val="0040613C"/>
    <w:rsid w:val="00406C39"/>
    <w:rsid w:val="00407744"/>
    <w:rsid w:val="004079C4"/>
    <w:rsid w:val="00407D95"/>
    <w:rsid w:val="004102D5"/>
    <w:rsid w:val="00411B42"/>
    <w:rsid w:val="00417994"/>
    <w:rsid w:val="00421674"/>
    <w:rsid w:val="004233C7"/>
    <w:rsid w:val="004237EB"/>
    <w:rsid w:val="0042387A"/>
    <w:rsid w:val="00424F26"/>
    <w:rsid w:val="00426002"/>
    <w:rsid w:val="004353EA"/>
    <w:rsid w:val="00437F32"/>
    <w:rsid w:val="00443B60"/>
    <w:rsid w:val="00445053"/>
    <w:rsid w:val="00446BF2"/>
    <w:rsid w:val="0044743F"/>
    <w:rsid w:val="00451084"/>
    <w:rsid w:val="00451ED5"/>
    <w:rsid w:val="00452C1A"/>
    <w:rsid w:val="00454AC9"/>
    <w:rsid w:val="00455838"/>
    <w:rsid w:val="00456604"/>
    <w:rsid w:val="00472CD9"/>
    <w:rsid w:val="00474E2B"/>
    <w:rsid w:val="00477612"/>
    <w:rsid w:val="0048329E"/>
    <w:rsid w:val="00485B7D"/>
    <w:rsid w:val="00486B13"/>
    <w:rsid w:val="00487DF9"/>
    <w:rsid w:val="004900A1"/>
    <w:rsid w:val="00495CCB"/>
    <w:rsid w:val="00495DFD"/>
    <w:rsid w:val="004A0B9A"/>
    <w:rsid w:val="004A7C10"/>
    <w:rsid w:val="004B2144"/>
    <w:rsid w:val="004B67E6"/>
    <w:rsid w:val="004B7F01"/>
    <w:rsid w:val="004C01A9"/>
    <w:rsid w:val="004C074C"/>
    <w:rsid w:val="004C0CDE"/>
    <w:rsid w:val="004C10A4"/>
    <w:rsid w:val="004C210B"/>
    <w:rsid w:val="004C5C4E"/>
    <w:rsid w:val="004C6B36"/>
    <w:rsid w:val="004D51B6"/>
    <w:rsid w:val="004D58F7"/>
    <w:rsid w:val="004D7A49"/>
    <w:rsid w:val="004E0651"/>
    <w:rsid w:val="004E20BB"/>
    <w:rsid w:val="004E2D9F"/>
    <w:rsid w:val="004E36FF"/>
    <w:rsid w:val="004E5037"/>
    <w:rsid w:val="004E7BC8"/>
    <w:rsid w:val="004F0FBD"/>
    <w:rsid w:val="004F48AF"/>
    <w:rsid w:val="004F786C"/>
    <w:rsid w:val="00503118"/>
    <w:rsid w:val="005061FE"/>
    <w:rsid w:val="0051176D"/>
    <w:rsid w:val="00511D49"/>
    <w:rsid w:val="00512057"/>
    <w:rsid w:val="005134D4"/>
    <w:rsid w:val="005139E2"/>
    <w:rsid w:val="00521C6E"/>
    <w:rsid w:val="0052797C"/>
    <w:rsid w:val="00531E67"/>
    <w:rsid w:val="0053766A"/>
    <w:rsid w:val="00542F29"/>
    <w:rsid w:val="00544F65"/>
    <w:rsid w:val="00546A2E"/>
    <w:rsid w:val="005510FA"/>
    <w:rsid w:val="005542FF"/>
    <w:rsid w:val="005550F7"/>
    <w:rsid w:val="005648A0"/>
    <w:rsid w:val="00565828"/>
    <w:rsid w:val="00566B97"/>
    <w:rsid w:val="00572AE5"/>
    <w:rsid w:val="005775B1"/>
    <w:rsid w:val="00581F04"/>
    <w:rsid w:val="00581F0E"/>
    <w:rsid w:val="00583E79"/>
    <w:rsid w:val="005853F6"/>
    <w:rsid w:val="0059116D"/>
    <w:rsid w:val="005920A2"/>
    <w:rsid w:val="005942EF"/>
    <w:rsid w:val="005947C7"/>
    <w:rsid w:val="00594BED"/>
    <w:rsid w:val="00595798"/>
    <w:rsid w:val="00597597"/>
    <w:rsid w:val="00597A3B"/>
    <w:rsid w:val="005A2F02"/>
    <w:rsid w:val="005A4566"/>
    <w:rsid w:val="005A65C1"/>
    <w:rsid w:val="005A755D"/>
    <w:rsid w:val="005B1C6A"/>
    <w:rsid w:val="005B1EAF"/>
    <w:rsid w:val="005B3547"/>
    <w:rsid w:val="005B3B19"/>
    <w:rsid w:val="005B453A"/>
    <w:rsid w:val="005B71B7"/>
    <w:rsid w:val="005C0B12"/>
    <w:rsid w:val="005C4B1E"/>
    <w:rsid w:val="005C76FA"/>
    <w:rsid w:val="005C7882"/>
    <w:rsid w:val="005D55E7"/>
    <w:rsid w:val="005D60FE"/>
    <w:rsid w:val="005E4536"/>
    <w:rsid w:val="005E5544"/>
    <w:rsid w:val="005F092A"/>
    <w:rsid w:val="005F1DD5"/>
    <w:rsid w:val="005F3051"/>
    <w:rsid w:val="00600235"/>
    <w:rsid w:val="006116D7"/>
    <w:rsid w:val="00611AF1"/>
    <w:rsid w:val="00613E5E"/>
    <w:rsid w:val="0061499B"/>
    <w:rsid w:val="0061652D"/>
    <w:rsid w:val="00620214"/>
    <w:rsid w:val="00620512"/>
    <w:rsid w:val="00622E22"/>
    <w:rsid w:val="006232AD"/>
    <w:rsid w:val="00624627"/>
    <w:rsid w:val="0062559A"/>
    <w:rsid w:val="00632C9C"/>
    <w:rsid w:val="00633541"/>
    <w:rsid w:val="00633FA1"/>
    <w:rsid w:val="00635099"/>
    <w:rsid w:val="006367A7"/>
    <w:rsid w:val="00641603"/>
    <w:rsid w:val="00641F53"/>
    <w:rsid w:val="00644D7B"/>
    <w:rsid w:val="006456CD"/>
    <w:rsid w:val="00646EE0"/>
    <w:rsid w:val="0065173F"/>
    <w:rsid w:val="00651C2E"/>
    <w:rsid w:val="00652F57"/>
    <w:rsid w:val="00655228"/>
    <w:rsid w:val="00656133"/>
    <w:rsid w:val="006758E5"/>
    <w:rsid w:val="006824BF"/>
    <w:rsid w:val="00686078"/>
    <w:rsid w:val="00692499"/>
    <w:rsid w:val="006930D7"/>
    <w:rsid w:val="00694B6D"/>
    <w:rsid w:val="006952F9"/>
    <w:rsid w:val="00695E43"/>
    <w:rsid w:val="006963D4"/>
    <w:rsid w:val="006A0534"/>
    <w:rsid w:val="006A6A61"/>
    <w:rsid w:val="006B08B9"/>
    <w:rsid w:val="006B2EA1"/>
    <w:rsid w:val="006B4B6D"/>
    <w:rsid w:val="006B5710"/>
    <w:rsid w:val="006B7342"/>
    <w:rsid w:val="006C41E5"/>
    <w:rsid w:val="006D15F2"/>
    <w:rsid w:val="006D1BBD"/>
    <w:rsid w:val="006D33E5"/>
    <w:rsid w:val="006D761A"/>
    <w:rsid w:val="006E62FB"/>
    <w:rsid w:val="006F46C2"/>
    <w:rsid w:val="00700773"/>
    <w:rsid w:val="00700F56"/>
    <w:rsid w:val="00714FF5"/>
    <w:rsid w:val="00724300"/>
    <w:rsid w:val="0072562B"/>
    <w:rsid w:val="0072573B"/>
    <w:rsid w:val="00725A10"/>
    <w:rsid w:val="00730D1D"/>
    <w:rsid w:val="00736521"/>
    <w:rsid w:val="00737899"/>
    <w:rsid w:val="00737EF3"/>
    <w:rsid w:val="0074082C"/>
    <w:rsid w:val="00740A6A"/>
    <w:rsid w:val="00740FC7"/>
    <w:rsid w:val="007436EE"/>
    <w:rsid w:val="00744C51"/>
    <w:rsid w:val="00745AA4"/>
    <w:rsid w:val="00753E47"/>
    <w:rsid w:val="0075436A"/>
    <w:rsid w:val="007574F3"/>
    <w:rsid w:val="00757FF9"/>
    <w:rsid w:val="00762ACE"/>
    <w:rsid w:val="00762F10"/>
    <w:rsid w:val="00762FD1"/>
    <w:rsid w:val="007638BF"/>
    <w:rsid w:val="00765B7C"/>
    <w:rsid w:val="007662F8"/>
    <w:rsid w:val="0076731C"/>
    <w:rsid w:val="00771FAB"/>
    <w:rsid w:val="0077752C"/>
    <w:rsid w:val="007825D2"/>
    <w:rsid w:val="00783AF8"/>
    <w:rsid w:val="0078725C"/>
    <w:rsid w:val="00790721"/>
    <w:rsid w:val="00792C72"/>
    <w:rsid w:val="007931E7"/>
    <w:rsid w:val="007944A1"/>
    <w:rsid w:val="00795D4E"/>
    <w:rsid w:val="00797C38"/>
    <w:rsid w:val="007A005A"/>
    <w:rsid w:val="007A1012"/>
    <w:rsid w:val="007B094C"/>
    <w:rsid w:val="007B0AE7"/>
    <w:rsid w:val="007B5FAB"/>
    <w:rsid w:val="007B621D"/>
    <w:rsid w:val="007B7C23"/>
    <w:rsid w:val="007C283D"/>
    <w:rsid w:val="007C2CDB"/>
    <w:rsid w:val="007C3644"/>
    <w:rsid w:val="007C366F"/>
    <w:rsid w:val="007C3FBD"/>
    <w:rsid w:val="007C7EF6"/>
    <w:rsid w:val="007D455E"/>
    <w:rsid w:val="007D69BD"/>
    <w:rsid w:val="007D7047"/>
    <w:rsid w:val="007E1007"/>
    <w:rsid w:val="007E39E6"/>
    <w:rsid w:val="007E3F6D"/>
    <w:rsid w:val="007F0D39"/>
    <w:rsid w:val="008004F8"/>
    <w:rsid w:val="00800637"/>
    <w:rsid w:val="00801A0F"/>
    <w:rsid w:val="00803BD7"/>
    <w:rsid w:val="008051B7"/>
    <w:rsid w:val="008078D0"/>
    <w:rsid w:val="008115E0"/>
    <w:rsid w:val="008145EA"/>
    <w:rsid w:val="00817504"/>
    <w:rsid w:val="00822B31"/>
    <w:rsid w:val="00823076"/>
    <w:rsid w:val="00824AF7"/>
    <w:rsid w:val="00827194"/>
    <w:rsid w:val="008311B8"/>
    <w:rsid w:val="00832908"/>
    <w:rsid w:val="00833310"/>
    <w:rsid w:val="00833A71"/>
    <w:rsid w:val="0083532E"/>
    <w:rsid w:val="008356B0"/>
    <w:rsid w:val="0083639D"/>
    <w:rsid w:val="0084114A"/>
    <w:rsid w:val="00845A06"/>
    <w:rsid w:val="008473F3"/>
    <w:rsid w:val="0084748F"/>
    <w:rsid w:val="008607C1"/>
    <w:rsid w:val="0086171C"/>
    <w:rsid w:val="00864940"/>
    <w:rsid w:val="00866C8F"/>
    <w:rsid w:val="00870B61"/>
    <w:rsid w:val="00872003"/>
    <w:rsid w:val="00873ABD"/>
    <w:rsid w:val="00880B96"/>
    <w:rsid w:val="00881930"/>
    <w:rsid w:val="0088595E"/>
    <w:rsid w:val="00885DFB"/>
    <w:rsid w:val="008906E1"/>
    <w:rsid w:val="008A1B49"/>
    <w:rsid w:val="008A21CD"/>
    <w:rsid w:val="008A452D"/>
    <w:rsid w:val="008A6BA8"/>
    <w:rsid w:val="008B7838"/>
    <w:rsid w:val="008C475E"/>
    <w:rsid w:val="008C5402"/>
    <w:rsid w:val="008C7362"/>
    <w:rsid w:val="008C75D8"/>
    <w:rsid w:val="008C7621"/>
    <w:rsid w:val="008D2D47"/>
    <w:rsid w:val="008D35BB"/>
    <w:rsid w:val="008D67ED"/>
    <w:rsid w:val="008E145C"/>
    <w:rsid w:val="008E2FEE"/>
    <w:rsid w:val="008E5A68"/>
    <w:rsid w:val="008F2487"/>
    <w:rsid w:val="008F2F41"/>
    <w:rsid w:val="00902095"/>
    <w:rsid w:val="00906CCE"/>
    <w:rsid w:val="00906EAB"/>
    <w:rsid w:val="00911EF9"/>
    <w:rsid w:val="0091361B"/>
    <w:rsid w:val="0091497D"/>
    <w:rsid w:val="009155D8"/>
    <w:rsid w:val="00920845"/>
    <w:rsid w:val="00923E41"/>
    <w:rsid w:val="009247A5"/>
    <w:rsid w:val="00925B32"/>
    <w:rsid w:val="00926D3F"/>
    <w:rsid w:val="00931537"/>
    <w:rsid w:val="00931B95"/>
    <w:rsid w:val="00937393"/>
    <w:rsid w:val="00937790"/>
    <w:rsid w:val="00940306"/>
    <w:rsid w:val="00940C98"/>
    <w:rsid w:val="00941699"/>
    <w:rsid w:val="009424AF"/>
    <w:rsid w:val="00946698"/>
    <w:rsid w:val="00946CBD"/>
    <w:rsid w:val="00950901"/>
    <w:rsid w:val="00953A5D"/>
    <w:rsid w:val="009607A4"/>
    <w:rsid w:val="00961409"/>
    <w:rsid w:val="009630D6"/>
    <w:rsid w:val="00971D20"/>
    <w:rsid w:val="009731F0"/>
    <w:rsid w:val="00974000"/>
    <w:rsid w:val="009753B9"/>
    <w:rsid w:val="00982F92"/>
    <w:rsid w:val="009844E0"/>
    <w:rsid w:val="00984BF8"/>
    <w:rsid w:val="0098547F"/>
    <w:rsid w:val="009871A5"/>
    <w:rsid w:val="009901F4"/>
    <w:rsid w:val="00990B60"/>
    <w:rsid w:val="0099233A"/>
    <w:rsid w:val="0099554B"/>
    <w:rsid w:val="009974DF"/>
    <w:rsid w:val="009A0BD0"/>
    <w:rsid w:val="009A213A"/>
    <w:rsid w:val="009A22B6"/>
    <w:rsid w:val="009B07AB"/>
    <w:rsid w:val="009B0D72"/>
    <w:rsid w:val="009B27A6"/>
    <w:rsid w:val="009B76C9"/>
    <w:rsid w:val="009C1EA5"/>
    <w:rsid w:val="009C2136"/>
    <w:rsid w:val="009C56F6"/>
    <w:rsid w:val="009D3377"/>
    <w:rsid w:val="009D4099"/>
    <w:rsid w:val="009D4963"/>
    <w:rsid w:val="009D6D3F"/>
    <w:rsid w:val="009E0E14"/>
    <w:rsid w:val="009E5371"/>
    <w:rsid w:val="009E556E"/>
    <w:rsid w:val="009E5B7F"/>
    <w:rsid w:val="009F1885"/>
    <w:rsid w:val="009F2233"/>
    <w:rsid w:val="009F5374"/>
    <w:rsid w:val="00A00711"/>
    <w:rsid w:val="00A00F37"/>
    <w:rsid w:val="00A027D3"/>
    <w:rsid w:val="00A07E3C"/>
    <w:rsid w:val="00A10EF5"/>
    <w:rsid w:val="00A12798"/>
    <w:rsid w:val="00A12D49"/>
    <w:rsid w:val="00A1677F"/>
    <w:rsid w:val="00A17695"/>
    <w:rsid w:val="00A203D1"/>
    <w:rsid w:val="00A2063A"/>
    <w:rsid w:val="00A20761"/>
    <w:rsid w:val="00A21D41"/>
    <w:rsid w:val="00A220CD"/>
    <w:rsid w:val="00A23EAF"/>
    <w:rsid w:val="00A26CCD"/>
    <w:rsid w:val="00A35DA6"/>
    <w:rsid w:val="00A36665"/>
    <w:rsid w:val="00A3741E"/>
    <w:rsid w:val="00A37956"/>
    <w:rsid w:val="00A400CA"/>
    <w:rsid w:val="00A416EB"/>
    <w:rsid w:val="00A510F3"/>
    <w:rsid w:val="00A51359"/>
    <w:rsid w:val="00A5338C"/>
    <w:rsid w:val="00A54450"/>
    <w:rsid w:val="00A62A9B"/>
    <w:rsid w:val="00A63F67"/>
    <w:rsid w:val="00A64BA5"/>
    <w:rsid w:val="00A71532"/>
    <w:rsid w:val="00A7472F"/>
    <w:rsid w:val="00A76635"/>
    <w:rsid w:val="00A8005A"/>
    <w:rsid w:val="00A80C7C"/>
    <w:rsid w:val="00A82DE8"/>
    <w:rsid w:val="00A907F4"/>
    <w:rsid w:val="00A942DA"/>
    <w:rsid w:val="00A94702"/>
    <w:rsid w:val="00A97E7A"/>
    <w:rsid w:val="00AA69DC"/>
    <w:rsid w:val="00AB3FD6"/>
    <w:rsid w:val="00AC55FC"/>
    <w:rsid w:val="00AC5E6B"/>
    <w:rsid w:val="00AD33DC"/>
    <w:rsid w:val="00AD49C6"/>
    <w:rsid w:val="00AD5D63"/>
    <w:rsid w:val="00AD7EFE"/>
    <w:rsid w:val="00AE1566"/>
    <w:rsid w:val="00AE4738"/>
    <w:rsid w:val="00AE4C99"/>
    <w:rsid w:val="00AE7E27"/>
    <w:rsid w:val="00AF2481"/>
    <w:rsid w:val="00AF3F02"/>
    <w:rsid w:val="00AF4327"/>
    <w:rsid w:val="00AF7B3C"/>
    <w:rsid w:val="00AF7D49"/>
    <w:rsid w:val="00B074C1"/>
    <w:rsid w:val="00B1141C"/>
    <w:rsid w:val="00B12145"/>
    <w:rsid w:val="00B14A43"/>
    <w:rsid w:val="00B1555F"/>
    <w:rsid w:val="00B1584E"/>
    <w:rsid w:val="00B1611F"/>
    <w:rsid w:val="00B220FA"/>
    <w:rsid w:val="00B2272A"/>
    <w:rsid w:val="00B25670"/>
    <w:rsid w:val="00B353A0"/>
    <w:rsid w:val="00B40C28"/>
    <w:rsid w:val="00B40DAF"/>
    <w:rsid w:val="00B43B58"/>
    <w:rsid w:val="00B476D3"/>
    <w:rsid w:val="00B47E91"/>
    <w:rsid w:val="00B51E58"/>
    <w:rsid w:val="00B523C1"/>
    <w:rsid w:val="00B528B4"/>
    <w:rsid w:val="00B5728C"/>
    <w:rsid w:val="00B63899"/>
    <w:rsid w:val="00B63F3C"/>
    <w:rsid w:val="00B64FB3"/>
    <w:rsid w:val="00B66A94"/>
    <w:rsid w:val="00B70987"/>
    <w:rsid w:val="00B7169D"/>
    <w:rsid w:val="00B745C1"/>
    <w:rsid w:val="00B774F3"/>
    <w:rsid w:val="00B80A2A"/>
    <w:rsid w:val="00B86B90"/>
    <w:rsid w:val="00B87EE1"/>
    <w:rsid w:val="00B905C4"/>
    <w:rsid w:val="00BA0620"/>
    <w:rsid w:val="00BA4847"/>
    <w:rsid w:val="00BA5680"/>
    <w:rsid w:val="00BA58FF"/>
    <w:rsid w:val="00BA7586"/>
    <w:rsid w:val="00BB627B"/>
    <w:rsid w:val="00BB6E36"/>
    <w:rsid w:val="00BC0B0D"/>
    <w:rsid w:val="00BC0D92"/>
    <w:rsid w:val="00BC0F20"/>
    <w:rsid w:val="00BC14D6"/>
    <w:rsid w:val="00BC1B61"/>
    <w:rsid w:val="00BC2655"/>
    <w:rsid w:val="00BC69A1"/>
    <w:rsid w:val="00BD22A1"/>
    <w:rsid w:val="00BD5F98"/>
    <w:rsid w:val="00BD5FB7"/>
    <w:rsid w:val="00BD6DA9"/>
    <w:rsid w:val="00BE075A"/>
    <w:rsid w:val="00BE7683"/>
    <w:rsid w:val="00BF0146"/>
    <w:rsid w:val="00BF0877"/>
    <w:rsid w:val="00C0143C"/>
    <w:rsid w:val="00C079FC"/>
    <w:rsid w:val="00C07FE9"/>
    <w:rsid w:val="00C10DB6"/>
    <w:rsid w:val="00C1525D"/>
    <w:rsid w:val="00C168F8"/>
    <w:rsid w:val="00C22DED"/>
    <w:rsid w:val="00C275E3"/>
    <w:rsid w:val="00C301ED"/>
    <w:rsid w:val="00C360B4"/>
    <w:rsid w:val="00C36A6A"/>
    <w:rsid w:val="00C36E05"/>
    <w:rsid w:val="00C4113F"/>
    <w:rsid w:val="00C41C47"/>
    <w:rsid w:val="00C43214"/>
    <w:rsid w:val="00C465ED"/>
    <w:rsid w:val="00C51CA0"/>
    <w:rsid w:val="00C5452C"/>
    <w:rsid w:val="00C64961"/>
    <w:rsid w:val="00C668C2"/>
    <w:rsid w:val="00C671BB"/>
    <w:rsid w:val="00C67706"/>
    <w:rsid w:val="00C67B85"/>
    <w:rsid w:val="00C71212"/>
    <w:rsid w:val="00C74596"/>
    <w:rsid w:val="00C76920"/>
    <w:rsid w:val="00C80A4A"/>
    <w:rsid w:val="00C865F2"/>
    <w:rsid w:val="00C86A9B"/>
    <w:rsid w:val="00C873CD"/>
    <w:rsid w:val="00C91654"/>
    <w:rsid w:val="00C92B7A"/>
    <w:rsid w:val="00C9344D"/>
    <w:rsid w:val="00C94994"/>
    <w:rsid w:val="00C95FC7"/>
    <w:rsid w:val="00C97764"/>
    <w:rsid w:val="00CA298F"/>
    <w:rsid w:val="00CA55B5"/>
    <w:rsid w:val="00CA5C75"/>
    <w:rsid w:val="00CA6114"/>
    <w:rsid w:val="00CA6DCB"/>
    <w:rsid w:val="00CB0FF4"/>
    <w:rsid w:val="00CB6318"/>
    <w:rsid w:val="00CC3C06"/>
    <w:rsid w:val="00CC5CDF"/>
    <w:rsid w:val="00CD0F3F"/>
    <w:rsid w:val="00CD2E3C"/>
    <w:rsid w:val="00CD33BD"/>
    <w:rsid w:val="00CE12E9"/>
    <w:rsid w:val="00CE13EE"/>
    <w:rsid w:val="00CE224F"/>
    <w:rsid w:val="00CE4DE1"/>
    <w:rsid w:val="00CE7C4A"/>
    <w:rsid w:val="00CF0794"/>
    <w:rsid w:val="00CF2FC2"/>
    <w:rsid w:val="00CF3B8C"/>
    <w:rsid w:val="00D017CD"/>
    <w:rsid w:val="00D03C1D"/>
    <w:rsid w:val="00D06E4F"/>
    <w:rsid w:val="00D15792"/>
    <w:rsid w:val="00D15E4C"/>
    <w:rsid w:val="00D16519"/>
    <w:rsid w:val="00D258E6"/>
    <w:rsid w:val="00D2742B"/>
    <w:rsid w:val="00D331D7"/>
    <w:rsid w:val="00D411BD"/>
    <w:rsid w:val="00D414EA"/>
    <w:rsid w:val="00D41FAB"/>
    <w:rsid w:val="00D449CA"/>
    <w:rsid w:val="00D452E2"/>
    <w:rsid w:val="00D46C8F"/>
    <w:rsid w:val="00D47895"/>
    <w:rsid w:val="00D50442"/>
    <w:rsid w:val="00D545D9"/>
    <w:rsid w:val="00D55601"/>
    <w:rsid w:val="00D569B2"/>
    <w:rsid w:val="00D56AC5"/>
    <w:rsid w:val="00D61A8C"/>
    <w:rsid w:val="00D623F5"/>
    <w:rsid w:val="00D62814"/>
    <w:rsid w:val="00D63712"/>
    <w:rsid w:val="00D659FD"/>
    <w:rsid w:val="00D703BF"/>
    <w:rsid w:val="00D7110F"/>
    <w:rsid w:val="00D744C7"/>
    <w:rsid w:val="00D7483A"/>
    <w:rsid w:val="00D748FC"/>
    <w:rsid w:val="00D763A8"/>
    <w:rsid w:val="00D81CDF"/>
    <w:rsid w:val="00D82730"/>
    <w:rsid w:val="00D8337A"/>
    <w:rsid w:val="00D83899"/>
    <w:rsid w:val="00D8790D"/>
    <w:rsid w:val="00D93915"/>
    <w:rsid w:val="00D94D04"/>
    <w:rsid w:val="00D97114"/>
    <w:rsid w:val="00DA1443"/>
    <w:rsid w:val="00DA5016"/>
    <w:rsid w:val="00DA557F"/>
    <w:rsid w:val="00DA68F9"/>
    <w:rsid w:val="00DA774F"/>
    <w:rsid w:val="00DB0B58"/>
    <w:rsid w:val="00DB10D8"/>
    <w:rsid w:val="00DB2C68"/>
    <w:rsid w:val="00DB5BDF"/>
    <w:rsid w:val="00DB6164"/>
    <w:rsid w:val="00DC03FC"/>
    <w:rsid w:val="00DC2BF1"/>
    <w:rsid w:val="00DD1D0C"/>
    <w:rsid w:val="00DD54C0"/>
    <w:rsid w:val="00DE4282"/>
    <w:rsid w:val="00DE563A"/>
    <w:rsid w:val="00DF1E1D"/>
    <w:rsid w:val="00DF21DE"/>
    <w:rsid w:val="00E033C8"/>
    <w:rsid w:val="00E06D8C"/>
    <w:rsid w:val="00E10036"/>
    <w:rsid w:val="00E10533"/>
    <w:rsid w:val="00E12922"/>
    <w:rsid w:val="00E12A12"/>
    <w:rsid w:val="00E12A4B"/>
    <w:rsid w:val="00E15DE9"/>
    <w:rsid w:val="00E16672"/>
    <w:rsid w:val="00E16801"/>
    <w:rsid w:val="00E17630"/>
    <w:rsid w:val="00E20D7E"/>
    <w:rsid w:val="00E214FE"/>
    <w:rsid w:val="00E22FD0"/>
    <w:rsid w:val="00E23610"/>
    <w:rsid w:val="00E23632"/>
    <w:rsid w:val="00E26670"/>
    <w:rsid w:val="00E2703C"/>
    <w:rsid w:val="00E274AC"/>
    <w:rsid w:val="00E30422"/>
    <w:rsid w:val="00E31E56"/>
    <w:rsid w:val="00E354EF"/>
    <w:rsid w:val="00E3589D"/>
    <w:rsid w:val="00E42F4B"/>
    <w:rsid w:val="00E54C93"/>
    <w:rsid w:val="00E61903"/>
    <w:rsid w:val="00E6602A"/>
    <w:rsid w:val="00E70834"/>
    <w:rsid w:val="00E70CF9"/>
    <w:rsid w:val="00E71CE2"/>
    <w:rsid w:val="00E762CB"/>
    <w:rsid w:val="00E81F2A"/>
    <w:rsid w:val="00E83478"/>
    <w:rsid w:val="00E83EAD"/>
    <w:rsid w:val="00E871D6"/>
    <w:rsid w:val="00E916B0"/>
    <w:rsid w:val="00E96C66"/>
    <w:rsid w:val="00E970ED"/>
    <w:rsid w:val="00E977E9"/>
    <w:rsid w:val="00EA192E"/>
    <w:rsid w:val="00EA36E1"/>
    <w:rsid w:val="00EA5BC9"/>
    <w:rsid w:val="00EA602E"/>
    <w:rsid w:val="00EA6951"/>
    <w:rsid w:val="00EA6B30"/>
    <w:rsid w:val="00EB26B2"/>
    <w:rsid w:val="00EB27A9"/>
    <w:rsid w:val="00EB3C9A"/>
    <w:rsid w:val="00EB3F85"/>
    <w:rsid w:val="00EB77A9"/>
    <w:rsid w:val="00EC34E6"/>
    <w:rsid w:val="00EC4892"/>
    <w:rsid w:val="00ED1DA5"/>
    <w:rsid w:val="00ED2459"/>
    <w:rsid w:val="00ED3899"/>
    <w:rsid w:val="00ED3B66"/>
    <w:rsid w:val="00ED5C36"/>
    <w:rsid w:val="00ED64CE"/>
    <w:rsid w:val="00ED70AD"/>
    <w:rsid w:val="00ED72A4"/>
    <w:rsid w:val="00EE05CF"/>
    <w:rsid w:val="00EE1103"/>
    <w:rsid w:val="00EF1FC7"/>
    <w:rsid w:val="00EF486F"/>
    <w:rsid w:val="00EF738E"/>
    <w:rsid w:val="00F03419"/>
    <w:rsid w:val="00F0416F"/>
    <w:rsid w:val="00F07548"/>
    <w:rsid w:val="00F11BC6"/>
    <w:rsid w:val="00F12A86"/>
    <w:rsid w:val="00F138FE"/>
    <w:rsid w:val="00F15B45"/>
    <w:rsid w:val="00F17BFB"/>
    <w:rsid w:val="00F22A5C"/>
    <w:rsid w:val="00F311C8"/>
    <w:rsid w:val="00F34F51"/>
    <w:rsid w:val="00F35064"/>
    <w:rsid w:val="00F43C8F"/>
    <w:rsid w:val="00F43FAE"/>
    <w:rsid w:val="00F533CF"/>
    <w:rsid w:val="00F53E75"/>
    <w:rsid w:val="00F579EA"/>
    <w:rsid w:val="00F664C6"/>
    <w:rsid w:val="00F74455"/>
    <w:rsid w:val="00F75405"/>
    <w:rsid w:val="00F80D21"/>
    <w:rsid w:val="00F81F08"/>
    <w:rsid w:val="00F8274A"/>
    <w:rsid w:val="00F840E7"/>
    <w:rsid w:val="00F84F7A"/>
    <w:rsid w:val="00F85D9A"/>
    <w:rsid w:val="00F87264"/>
    <w:rsid w:val="00F8727E"/>
    <w:rsid w:val="00F87BC9"/>
    <w:rsid w:val="00F91EB7"/>
    <w:rsid w:val="00F938B9"/>
    <w:rsid w:val="00F977A2"/>
    <w:rsid w:val="00FA1C90"/>
    <w:rsid w:val="00FA30BE"/>
    <w:rsid w:val="00FA3393"/>
    <w:rsid w:val="00FA38A5"/>
    <w:rsid w:val="00FA42BD"/>
    <w:rsid w:val="00FA4B3A"/>
    <w:rsid w:val="00FB0B0F"/>
    <w:rsid w:val="00FB0CCA"/>
    <w:rsid w:val="00FB3008"/>
    <w:rsid w:val="00FB5F37"/>
    <w:rsid w:val="00FC1C18"/>
    <w:rsid w:val="00FC59B9"/>
    <w:rsid w:val="00FE0241"/>
    <w:rsid w:val="00FE5403"/>
    <w:rsid w:val="00FE6DA8"/>
    <w:rsid w:val="00FE7215"/>
    <w:rsid w:val="00FE7820"/>
    <w:rsid w:val="00FE7C96"/>
    <w:rsid w:val="00FF226E"/>
    <w:rsid w:val="00FF43E6"/>
    <w:rsid w:val="00FF6BF4"/>
    <w:rsid w:val="00FF6DC3"/>
    <w:rsid w:val="010065EF"/>
    <w:rsid w:val="015500F4"/>
    <w:rsid w:val="01646A44"/>
    <w:rsid w:val="016D0AF2"/>
    <w:rsid w:val="017516D9"/>
    <w:rsid w:val="017D3869"/>
    <w:rsid w:val="01B41440"/>
    <w:rsid w:val="01FD7BDF"/>
    <w:rsid w:val="020C165B"/>
    <w:rsid w:val="02305708"/>
    <w:rsid w:val="027A0370"/>
    <w:rsid w:val="02A86E25"/>
    <w:rsid w:val="02BE2E5C"/>
    <w:rsid w:val="02D85BFA"/>
    <w:rsid w:val="0324680A"/>
    <w:rsid w:val="03635E40"/>
    <w:rsid w:val="038E585B"/>
    <w:rsid w:val="039F1CA8"/>
    <w:rsid w:val="0419146B"/>
    <w:rsid w:val="04502501"/>
    <w:rsid w:val="0450370D"/>
    <w:rsid w:val="048D0FDD"/>
    <w:rsid w:val="050B5BB2"/>
    <w:rsid w:val="05246745"/>
    <w:rsid w:val="05314949"/>
    <w:rsid w:val="054111A2"/>
    <w:rsid w:val="05631A05"/>
    <w:rsid w:val="05865B8F"/>
    <w:rsid w:val="058F646D"/>
    <w:rsid w:val="05C01EF1"/>
    <w:rsid w:val="05C74E45"/>
    <w:rsid w:val="05E3173F"/>
    <w:rsid w:val="05EF7516"/>
    <w:rsid w:val="0668338B"/>
    <w:rsid w:val="066A317D"/>
    <w:rsid w:val="06A61E8C"/>
    <w:rsid w:val="06A96A81"/>
    <w:rsid w:val="06AE7EC4"/>
    <w:rsid w:val="06C65272"/>
    <w:rsid w:val="07017ADD"/>
    <w:rsid w:val="07524786"/>
    <w:rsid w:val="078C7386"/>
    <w:rsid w:val="07983F28"/>
    <w:rsid w:val="07E85E27"/>
    <w:rsid w:val="082E18F4"/>
    <w:rsid w:val="083D04C6"/>
    <w:rsid w:val="084E51F0"/>
    <w:rsid w:val="0853589A"/>
    <w:rsid w:val="086264C7"/>
    <w:rsid w:val="08C369E7"/>
    <w:rsid w:val="08D61A1E"/>
    <w:rsid w:val="08DA2B8E"/>
    <w:rsid w:val="08DC22B5"/>
    <w:rsid w:val="08F12279"/>
    <w:rsid w:val="0902181C"/>
    <w:rsid w:val="092F18BD"/>
    <w:rsid w:val="092F606E"/>
    <w:rsid w:val="094F308E"/>
    <w:rsid w:val="096414A7"/>
    <w:rsid w:val="0A690717"/>
    <w:rsid w:val="0A7646CE"/>
    <w:rsid w:val="0A990F32"/>
    <w:rsid w:val="0AA40AB1"/>
    <w:rsid w:val="0ADA5996"/>
    <w:rsid w:val="0AF9199B"/>
    <w:rsid w:val="0B176F9A"/>
    <w:rsid w:val="0B4E3547"/>
    <w:rsid w:val="0B5B4E58"/>
    <w:rsid w:val="0B9013A9"/>
    <w:rsid w:val="0B92234F"/>
    <w:rsid w:val="0BE55D96"/>
    <w:rsid w:val="0C15267A"/>
    <w:rsid w:val="0C7C375F"/>
    <w:rsid w:val="0CC91E9C"/>
    <w:rsid w:val="0D777737"/>
    <w:rsid w:val="0D784845"/>
    <w:rsid w:val="0DA15C49"/>
    <w:rsid w:val="0DAC5819"/>
    <w:rsid w:val="0DB65BF6"/>
    <w:rsid w:val="0DE05573"/>
    <w:rsid w:val="0DF017C7"/>
    <w:rsid w:val="0E0A423F"/>
    <w:rsid w:val="0E3A627B"/>
    <w:rsid w:val="0E4177A4"/>
    <w:rsid w:val="0E432B73"/>
    <w:rsid w:val="0E4D08CA"/>
    <w:rsid w:val="0E6202D6"/>
    <w:rsid w:val="0E7824EF"/>
    <w:rsid w:val="0E966C4B"/>
    <w:rsid w:val="0EA14590"/>
    <w:rsid w:val="0F09792B"/>
    <w:rsid w:val="0F2225E4"/>
    <w:rsid w:val="0F6579FB"/>
    <w:rsid w:val="0F676990"/>
    <w:rsid w:val="0FD07AE2"/>
    <w:rsid w:val="100A6900"/>
    <w:rsid w:val="102E48F1"/>
    <w:rsid w:val="10434E6B"/>
    <w:rsid w:val="105C1BDC"/>
    <w:rsid w:val="1070209F"/>
    <w:rsid w:val="10A76AE2"/>
    <w:rsid w:val="10F90D4D"/>
    <w:rsid w:val="11032550"/>
    <w:rsid w:val="11390C2F"/>
    <w:rsid w:val="11D55942"/>
    <w:rsid w:val="11D60C03"/>
    <w:rsid w:val="11EE0FA2"/>
    <w:rsid w:val="12061BCF"/>
    <w:rsid w:val="121B05B8"/>
    <w:rsid w:val="1221012D"/>
    <w:rsid w:val="122315B7"/>
    <w:rsid w:val="124224E7"/>
    <w:rsid w:val="128748CC"/>
    <w:rsid w:val="129D0580"/>
    <w:rsid w:val="12A237AE"/>
    <w:rsid w:val="12BF7EDA"/>
    <w:rsid w:val="12D436A7"/>
    <w:rsid w:val="12DF3184"/>
    <w:rsid w:val="12DF5138"/>
    <w:rsid w:val="13085E9E"/>
    <w:rsid w:val="130E192C"/>
    <w:rsid w:val="13445800"/>
    <w:rsid w:val="134B625D"/>
    <w:rsid w:val="138B4F77"/>
    <w:rsid w:val="13FB3BE9"/>
    <w:rsid w:val="13FF63A2"/>
    <w:rsid w:val="140D46E7"/>
    <w:rsid w:val="143141F2"/>
    <w:rsid w:val="14505BBF"/>
    <w:rsid w:val="145E5AC9"/>
    <w:rsid w:val="146152B4"/>
    <w:rsid w:val="14A62281"/>
    <w:rsid w:val="14C80856"/>
    <w:rsid w:val="14EF3AB5"/>
    <w:rsid w:val="15C86500"/>
    <w:rsid w:val="15D83495"/>
    <w:rsid w:val="15DD4CF9"/>
    <w:rsid w:val="15E569DB"/>
    <w:rsid w:val="16153EBE"/>
    <w:rsid w:val="16270EB2"/>
    <w:rsid w:val="16A65BCA"/>
    <w:rsid w:val="16A919F1"/>
    <w:rsid w:val="16AE6245"/>
    <w:rsid w:val="173E39DC"/>
    <w:rsid w:val="17791FBD"/>
    <w:rsid w:val="18177B7B"/>
    <w:rsid w:val="181A599F"/>
    <w:rsid w:val="18290413"/>
    <w:rsid w:val="18E20E89"/>
    <w:rsid w:val="18ED7E90"/>
    <w:rsid w:val="18FF3775"/>
    <w:rsid w:val="19214F6C"/>
    <w:rsid w:val="192E7988"/>
    <w:rsid w:val="19626B24"/>
    <w:rsid w:val="19745101"/>
    <w:rsid w:val="19815ECD"/>
    <w:rsid w:val="198862C8"/>
    <w:rsid w:val="19BF2530"/>
    <w:rsid w:val="19CD6740"/>
    <w:rsid w:val="19E82A33"/>
    <w:rsid w:val="19FE24A9"/>
    <w:rsid w:val="1A8A516D"/>
    <w:rsid w:val="1BA01CA9"/>
    <w:rsid w:val="1BB67F43"/>
    <w:rsid w:val="1BC62A18"/>
    <w:rsid w:val="1BEA77B0"/>
    <w:rsid w:val="1C127DA2"/>
    <w:rsid w:val="1C1B0C20"/>
    <w:rsid w:val="1C2A3BE6"/>
    <w:rsid w:val="1C813C20"/>
    <w:rsid w:val="1CAB6739"/>
    <w:rsid w:val="1CD716AE"/>
    <w:rsid w:val="1CE00474"/>
    <w:rsid w:val="1D0B71E3"/>
    <w:rsid w:val="1D1F58F1"/>
    <w:rsid w:val="1D6034B9"/>
    <w:rsid w:val="1D9214A6"/>
    <w:rsid w:val="1D986DFF"/>
    <w:rsid w:val="1DDF2952"/>
    <w:rsid w:val="1E087029"/>
    <w:rsid w:val="1E1F6584"/>
    <w:rsid w:val="1E3465E0"/>
    <w:rsid w:val="1E3D04A0"/>
    <w:rsid w:val="1E5F2E6B"/>
    <w:rsid w:val="1E636E76"/>
    <w:rsid w:val="1E7E45C9"/>
    <w:rsid w:val="1EF74716"/>
    <w:rsid w:val="1F407BA2"/>
    <w:rsid w:val="1F50242C"/>
    <w:rsid w:val="1F511545"/>
    <w:rsid w:val="1FA33D0E"/>
    <w:rsid w:val="206853D8"/>
    <w:rsid w:val="20B24FF1"/>
    <w:rsid w:val="20CD2926"/>
    <w:rsid w:val="20D90923"/>
    <w:rsid w:val="20EF7EE0"/>
    <w:rsid w:val="20FD6890"/>
    <w:rsid w:val="211F3474"/>
    <w:rsid w:val="21637949"/>
    <w:rsid w:val="217C6185"/>
    <w:rsid w:val="21AD6E7E"/>
    <w:rsid w:val="21BA7AB5"/>
    <w:rsid w:val="21DC73F1"/>
    <w:rsid w:val="220D5A16"/>
    <w:rsid w:val="228A724E"/>
    <w:rsid w:val="22BC7D69"/>
    <w:rsid w:val="22C224D5"/>
    <w:rsid w:val="22ED2E84"/>
    <w:rsid w:val="23242E16"/>
    <w:rsid w:val="232E5893"/>
    <w:rsid w:val="234C1707"/>
    <w:rsid w:val="237A6DD2"/>
    <w:rsid w:val="2389711E"/>
    <w:rsid w:val="23936DBB"/>
    <w:rsid w:val="2397554D"/>
    <w:rsid w:val="23992803"/>
    <w:rsid w:val="23AD4F75"/>
    <w:rsid w:val="23AE4833"/>
    <w:rsid w:val="23B26D22"/>
    <w:rsid w:val="23BF36FD"/>
    <w:rsid w:val="23EE5B59"/>
    <w:rsid w:val="241B133E"/>
    <w:rsid w:val="24332D29"/>
    <w:rsid w:val="24992C25"/>
    <w:rsid w:val="24B1540B"/>
    <w:rsid w:val="24B542C6"/>
    <w:rsid w:val="24EB386D"/>
    <w:rsid w:val="24F26BE2"/>
    <w:rsid w:val="24F84074"/>
    <w:rsid w:val="25113EEB"/>
    <w:rsid w:val="251E26A5"/>
    <w:rsid w:val="25572DAD"/>
    <w:rsid w:val="2580724B"/>
    <w:rsid w:val="25AD55E6"/>
    <w:rsid w:val="25B87316"/>
    <w:rsid w:val="25D45846"/>
    <w:rsid w:val="25FD6EBC"/>
    <w:rsid w:val="2636360A"/>
    <w:rsid w:val="26434FEC"/>
    <w:rsid w:val="26BA58A8"/>
    <w:rsid w:val="26DA663B"/>
    <w:rsid w:val="26E14E38"/>
    <w:rsid w:val="27231FE1"/>
    <w:rsid w:val="27531F86"/>
    <w:rsid w:val="278A3263"/>
    <w:rsid w:val="27C442EC"/>
    <w:rsid w:val="27F71915"/>
    <w:rsid w:val="280F6013"/>
    <w:rsid w:val="281B1CA5"/>
    <w:rsid w:val="282E6EBC"/>
    <w:rsid w:val="28AA1E05"/>
    <w:rsid w:val="28C109C8"/>
    <w:rsid w:val="28C8630A"/>
    <w:rsid w:val="28E7700F"/>
    <w:rsid w:val="291442F8"/>
    <w:rsid w:val="291D1003"/>
    <w:rsid w:val="2922229D"/>
    <w:rsid w:val="293D7CB8"/>
    <w:rsid w:val="29503A39"/>
    <w:rsid w:val="29553208"/>
    <w:rsid w:val="295E3A8A"/>
    <w:rsid w:val="296D13C1"/>
    <w:rsid w:val="298F17BA"/>
    <w:rsid w:val="29AE2C2E"/>
    <w:rsid w:val="29CC0382"/>
    <w:rsid w:val="29CD60C0"/>
    <w:rsid w:val="2A134F7B"/>
    <w:rsid w:val="2A25215A"/>
    <w:rsid w:val="2A53043F"/>
    <w:rsid w:val="2A89748E"/>
    <w:rsid w:val="2A992F7B"/>
    <w:rsid w:val="2A9C649D"/>
    <w:rsid w:val="2AFA0DF3"/>
    <w:rsid w:val="2B4E7156"/>
    <w:rsid w:val="2B6F14EC"/>
    <w:rsid w:val="2B701CD6"/>
    <w:rsid w:val="2BC52529"/>
    <w:rsid w:val="2BDE6CE5"/>
    <w:rsid w:val="2BE2094C"/>
    <w:rsid w:val="2C977666"/>
    <w:rsid w:val="2C995716"/>
    <w:rsid w:val="2CA40B25"/>
    <w:rsid w:val="2CCD093A"/>
    <w:rsid w:val="2CE652C9"/>
    <w:rsid w:val="2CF32DDE"/>
    <w:rsid w:val="2D9772D8"/>
    <w:rsid w:val="2DD007E1"/>
    <w:rsid w:val="2DF73498"/>
    <w:rsid w:val="2E27685D"/>
    <w:rsid w:val="2E2B4402"/>
    <w:rsid w:val="2E3535E6"/>
    <w:rsid w:val="2E4A182D"/>
    <w:rsid w:val="2E5C67D4"/>
    <w:rsid w:val="2E9973A4"/>
    <w:rsid w:val="2EC01671"/>
    <w:rsid w:val="2F4915B2"/>
    <w:rsid w:val="2F643A65"/>
    <w:rsid w:val="2F6A5B9D"/>
    <w:rsid w:val="2F7A4D62"/>
    <w:rsid w:val="2F83013C"/>
    <w:rsid w:val="2FA12FD3"/>
    <w:rsid w:val="2FC72EC2"/>
    <w:rsid w:val="2FDE255F"/>
    <w:rsid w:val="30107CDA"/>
    <w:rsid w:val="301850EB"/>
    <w:rsid w:val="303E2E2A"/>
    <w:rsid w:val="30467E69"/>
    <w:rsid w:val="309801D9"/>
    <w:rsid w:val="30B1294A"/>
    <w:rsid w:val="30E452EA"/>
    <w:rsid w:val="30E626BD"/>
    <w:rsid w:val="30FC6EDC"/>
    <w:rsid w:val="31431B7A"/>
    <w:rsid w:val="31753EB7"/>
    <w:rsid w:val="317702AC"/>
    <w:rsid w:val="31BC659A"/>
    <w:rsid w:val="31BC6A6C"/>
    <w:rsid w:val="31E5720A"/>
    <w:rsid w:val="32346AB8"/>
    <w:rsid w:val="325D363B"/>
    <w:rsid w:val="325E6E31"/>
    <w:rsid w:val="326B5A47"/>
    <w:rsid w:val="32775ED2"/>
    <w:rsid w:val="32B86EED"/>
    <w:rsid w:val="32C0591F"/>
    <w:rsid w:val="32F12C80"/>
    <w:rsid w:val="33304F02"/>
    <w:rsid w:val="334B3099"/>
    <w:rsid w:val="339A606E"/>
    <w:rsid w:val="33A66267"/>
    <w:rsid w:val="33A8744D"/>
    <w:rsid w:val="33B55932"/>
    <w:rsid w:val="33C970B2"/>
    <w:rsid w:val="33CD6CC2"/>
    <w:rsid w:val="33D46EE1"/>
    <w:rsid w:val="344759FB"/>
    <w:rsid w:val="3513132F"/>
    <w:rsid w:val="35254770"/>
    <w:rsid w:val="352C50D7"/>
    <w:rsid w:val="353B0263"/>
    <w:rsid w:val="354740FF"/>
    <w:rsid w:val="354B08F0"/>
    <w:rsid w:val="35635155"/>
    <w:rsid w:val="363B48D2"/>
    <w:rsid w:val="36983C29"/>
    <w:rsid w:val="36F81B7E"/>
    <w:rsid w:val="37053F4F"/>
    <w:rsid w:val="37267C5B"/>
    <w:rsid w:val="37535FC3"/>
    <w:rsid w:val="375709C7"/>
    <w:rsid w:val="378B5D3C"/>
    <w:rsid w:val="37AD320A"/>
    <w:rsid w:val="38064234"/>
    <w:rsid w:val="3841686B"/>
    <w:rsid w:val="387C1D37"/>
    <w:rsid w:val="388F5C0E"/>
    <w:rsid w:val="38A5503A"/>
    <w:rsid w:val="38B97126"/>
    <w:rsid w:val="38F246F4"/>
    <w:rsid w:val="390D373A"/>
    <w:rsid w:val="394D2143"/>
    <w:rsid w:val="39585142"/>
    <w:rsid w:val="3986141E"/>
    <w:rsid w:val="398A67CB"/>
    <w:rsid w:val="39E172D3"/>
    <w:rsid w:val="3A2C0CEA"/>
    <w:rsid w:val="3AB25CF0"/>
    <w:rsid w:val="3AD82DCA"/>
    <w:rsid w:val="3B5E7A08"/>
    <w:rsid w:val="3B830399"/>
    <w:rsid w:val="3B860980"/>
    <w:rsid w:val="3B871FA5"/>
    <w:rsid w:val="3BC05A90"/>
    <w:rsid w:val="3BD47AB6"/>
    <w:rsid w:val="3BED5A6C"/>
    <w:rsid w:val="3BFB58CD"/>
    <w:rsid w:val="3C164FC3"/>
    <w:rsid w:val="3C5418F9"/>
    <w:rsid w:val="3CC54DFE"/>
    <w:rsid w:val="3CDC28F1"/>
    <w:rsid w:val="3D154F86"/>
    <w:rsid w:val="3D224158"/>
    <w:rsid w:val="3DE4420F"/>
    <w:rsid w:val="3DE44F13"/>
    <w:rsid w:val="3E1D676F"/>
    <w:rsid w:val="3E1F1C66"/>
    <w:rsid w:val="3E4478BB"/>
    <w:rsid w:val="3E4F3756"/>
    <w:rsid w:val="3E5E33B6"/>
    <w:rsid w:val="3E6E6657"/>
    <w:rsid w:val="3EB04317"/>
    <w:rsid w:val="3EC62D24"/>
    <w:rsid w:val="3EDF4733"/>
    <w:rsid w:val="3EF10F6F"/>
    <w:rsid w:val="3F0156F3"/>
    <w:rsid w:val="3F2E163C"/>
    <w:rsid w:val="3F52084C"/>
    <w:rsid w:val="3F6C4639"/>
    <w:rsid w:val="3F9E79C2"/>
    <w:rsid w:val="3FBA093D"/>
    <w:rsid w:val="3FCB5A55"/>
    <w:rsid w:val="3FF5466E"/>
    <w:rsid w:val="400461E6"/>
    <w:rsid w:val="403127C4"/>
    <w:rsid w:val="40555675"/>
    <w:rsid w:val="40A61FF4"/>
    <w:rsid w:val="40F9248A"/>
    <w:rsid w:val="411802EA"/>
    <w:rsid w:val="4179015B"/>
    <w:rsid w:val="41A32108"/>
    <w:rsid w:val="41D27E64"/>
    <w:rsid w:val="41ED4E27"/>
    <w:rsid w:val="4219291C"/>
    <w:rsid w:val="42221A45"/>
    <w:rsid w:val="423079CB"/>
    <w:rsid w:val="423D19E9"/>
    <w:rsid w:val="424D2769"/>
    <w:rsid w:val="424F3C5A"/>
    <w:rsid w:val="425F1D86"/>
    <w:rsid w:val="427B1F33"/>
    <w:rsid w:val="42B3217B"/>
    <w:rsid w:val="42FF03CC"/>
    <w:rsid w:val="4301713C"/>
    <w:rsid w:val="4303600A"/>
    <w:rsid w:val="436A6753"/>
    <w:rsid w:val="437669C1"/>
    <w:rsid w:val="43934D66"/>
    <w:rsid w:val="439D45E8"/>
    <w:rsid w:val="443B1AD1"/>
    <w:rsid w:val="447C5BDF"/>
    <w:rsid w:val="447F0FDF"/>
    <w:rsid w:val="448D178F"/>
    <w:rsid w:val="44C96A7F"/>
    <w:rsid w:val="44E35FA4"/>
    <w:rsid w:val="44E84521"/>
    <w:rsid w:val="44EE4862"/>
    <w:rsid w:val="451767E1"/>
    <w:rsid w:val="451F791A"/>
    <w:rsid w:val="4537570B"/>
    <w:rsid w:val="457A231A"/>
    <w:rsid w:val="45956768"/>
    <w:rsid w:val="45AC44F7"/>
    <w:rsid w:val="45EC0211"/>
    <w:rsid w:val="46023493"/>
    <w:rsid w:val="46B67ADB"/>
    <w:rsid w:val="46ED4340"/>
    <w:rsid w:val="4702332B"/>
    <w:rsid w:val="47065622"/>
    <w:rsid w:val="471773A8"/>
    <w:rsid w:val="471C53BE"/>
    <w:rsid w:val="479E1D44"/>
    <w:rsid w:val="47A749E4"/>
    <w:rsid w:val="47D41B11"/>
    <w:rsid w:val="47F05736"/>
    <w:rsid w:val="480E3432"/>
    <w:rsid w:val="48165016"/>
    <w:rsid w:val="485B67E6"/>
    <w:rsid w:val="487347CE"/>
    <w:rsid w:val="48827A38"/>
    <w:rsid w:val="48E519F0"/>
    <w:rsid w:val="48EC1628"/>
    <w:rsid w:val="491D1892"/>
    <w:rsid w:val="49372181"/>
    <w:rsid w:val="49EA116C"/>
    <w:rsid w:val="49F579BA"/>
    <w:rsid w:val="4A2A6D10"/>
    <w:rsid w:val="4A5F4531"/>
    <w:rsid w:val="4AC17C1C"/>
    <w:rsid w:val="4AC243D1"/>
    <w:rsid w:val="4AD12816"/>
    <w:rsid w:val="4B2C20CD"/>
    <w:rsid w:val="4B4559F2"/>
    <w:rsid w:val="4B6E115F"/>
    <w:rsid w:val="4B8D0457"/>
    <w:rsid w:val="4BA21533"/>
    <w:rsid w:val="4BD26483"/>
    <w:rsid w:val="4C03709D"/>
    <w:rsid w:val="4C0B3536"/>
    <w:rsid w:val="4C127D4A"/>
    <w:rsid w:val="4C1D62D0"/>
    <w:rsid w:val="4C794D6D"/>
    <w:rsid w:val="4C8F31BF"/>
    <w:rsid w:val="4CA83922"/>
    <w:rsid w:val="4D2D1399"/>
    <w:rsid w:val="4D5E7CA6"/>
    <w:rsid w:val="4D8B2D25"/>
    <w:rsid w:val="4DAC133A"/>
    <w:rsid w:val="4E1D7C1E"/>
    <w:rsid w:val="4E524E94"/>
    <w:rsid w:val="4E6D5B0B"/>
    <w:rsid w:val="4E886153"/>
    <w:rsid w:val="4EC45123"/>
    <w:rsid w:val="4EE13010"/>
    <w:rsid w:val="4F157245"/>
    <w:rsid w:val="4F756DDA"/>
    <w:rsid w:val="4F982B23"/>
    <w:rsid w:val="4FBD536B"/>
    <w:rsid w:val="4FE6423D"/>
    <w:rsid w:val="4FF36410"/>
    <w:rsid w:val="50004F91"/>
    <w:rsid w:val="503605AF"/>
    <w:rsid w:val="50412799"/>
    <w:rsid w:val="50505F98"/>
    <w:rsid w:val="507815FE"/>
    <w:rsid w:val="507B6A99"/>
    <w:rsid w:val="5090140C"/>
    <w:rsid w:val="509814BE"/>
    <w:rsid w:val="50F61BB2"/>
    <w:rsid w:val="50F95399"/>
    <w:rsid w:val="50FC6381"/>
    <w:rsid w:val="5100296C"/>
    <w:rsid w:val="510530A8"/>
    <w:rsid w:val="51446408"/>
    <w:rsid w:val="516E0002"/>
    <w:rsid w:val="517B6FEF"/>
    <w:rsid w:val="51826C8E"/>
    <w:rsid w:val="51A820CA"/>
    <w:rsid w:val="51F77FF8"/>
    <w:rsid w:val="522F5BE8"/>
    <w:rsid w:val="523C1B7F"/>
    <w:rsid w:val="52461145"/>
    <w:rsid w:val="524B7493"/>
    <w:rsid w:val="528D6163"/>
    <w:rsid w:val="52A574FC"/>
    <w:rsid w:val="52E4459D"/>
    <w:rsid w:val="531332BE"/>
    <w:rsid w:val="531F30C8"/>
    <w:rsid w:val="534637A2"/>
    <w:rsid w:val="537A556B"/>
    <w:rsid w:val="53AC5115"/>
    <w:rsid w:val="53E765B5"/>
    <w:rsid w:val="53EB086B"/>
    <w:rsid w:val="54092B44"/>
    <w:rsid w:val="54407055"/>
    <w:rsid w:val="54581DB9"/>
    <w:rsid w:val="54AE0512"/>
    <w:rsid w:val="54B51428"/>
    <w:rsid w:val="54D44373"/>
    <w:rsid w:val="54EB1286"/>
    <w:rsid w:val="55443BC8"/>
    <w:rsid w:val="55A937CC"/>
    <w:rsid w:val="55D245D5"/>
    <w:rsid w:val="55D6741F"/>
    <w:rsid w:val="56906F36"/>
    <w:rsid w:val="569F5A7D"/>
    <w:rsid w:val="56B86E97"/>
    <w:rsid w:val="56BC4C58"/>
    <w:rsid w:val="573654C7"/>
    <w:rsid w:val="57734CF6"/>
    <w:rsid w:val="579001B8"/>
    <w:rsid w:val="57A03D98"/>
    <w:rsid w:val="57D76F00"/>
    <w:rsid w:val="57F832AE"/>
    <w:rsid w:val="5838365F"/>
    <w:rsid w:val="583F4E2B"/>
    <w:rsid w:val="5892053D"/>
    <w:rsid w:val="58AA54BE"/>
    <w:rsid w:val="58C52B82"/>
    <w:rsid w:val="58D63A6E"/>
    <w:rsid w:val="58F6408F"/>
    <w:rsid w:val="590D35DA"/>
    <w:rsid w:val="5A0102A3"/>
    <w:rsid w:val="5A11234B"/>
    <w:rsid w:val="5A2776D6"/>
    <w:rsid w:val="5A5C6E82"/>
    <w:rsid w:val="5A724634"/>
    <w:rsid w:val="5A7267D4"/>
    <w:rsid w:val="5ABE4FED"/>
    <w:rsid w:val="5AF64588"/>
    <w:rsid w:val="5B2C3166"/>
    <w:rsid w:val="5B5B5984"/>
    <w:rsid w:val="5B8139EC"/>
    <w:rsid w:val="5BA24974"/>
    <w:rsid w:val="5BB324C3"/>
    <w:rsid w:val="5BB74AC8"/>
    <w:rsid w:val="5BB93B2F"/>
    <w:rsid w:val="5BD22B9D"/>
    <w:rsid w:val="5BE1195D"/>
    <w:rsid w:val="5BFB3F40"/>
    <w:rsid w:val="5C1A73A9"/>
    <w:rsid w:val="5C304BB2"/>
    <w:rsid w:val="5C967484"/>
    <w:rsid w:val="5CCA70C0"/>
    <w:rsid w:val="5CE03BA0"/>
    <w:rsid w:val="5CFB36FB"/>
    <w:rsid w:val="5D11159C"/>
    <w:rsid w:val="5D727055"/>
    <w:rsid w:val="5DAE1ED4"/>
    <w:rsid w:val="5DFB6FFC"/>
    <w:rsid w:val="5E03084E"/>
    <w:rsid w:val="5E051623"/>
    <w:rsid w:val="5E812491"/>
    <w:rsid w:val="5E977A2F"/>
    <w:rsid w:val="5EA25ABE"/>
    <w:rsid w:val="5EA87966"/>
    <w:rsid w:val="5EAC40B7"/>
    <w:rsid w:val="5EE76131"/>
    <w:rsid w:val="5EEE0ED6"/>
    <w:rsid w:val="5F070FD7"/>
    <w:rsid w:val="5F1E7F3F"/>
    <w:rsid w:val="5F334E06"/>
    <w:rsid w:val="600122F9"/>
    <w:rsid w:val="6029660B"/>
    <w:rsid w:val="6032120F"/>
    <w:rsid w:val="603479EB"/>
    <w:rsid w:val="60F05C9F"/>
    <w:rsid w:val="613E539C"/>
    <w:rsid w:val="61964601"/>
    <w:rsid w:val="61B302BB"/>
    <w:rsid w:val="61BA0FA1"/>
    <w:rsid w:val="61BD7C2B"/>
    <w:rsid w:val="61C0129C"/>
    <w:rsid w:val="61E21C61"/>
    <w:rsid w:val="6201723B"/>
    <w:rsid w:val="626D47E0"/>
    <w:rsid w:val="626D5B5F"/>
    <w:rsid w:val="62850667"/>
    <w:rsid w:val="6295543F"/>
    <w:rsid w:val="62AD2680"/>
    <w:rsid w:val="63180286"/>
    <w:rsid w:val="635C2794"/>
    <w:rsid w:val="63C9389C"/>
    <w:rsid w:val="63DC0C97"/>
    <w:rsid w:val="64212CCC"/>
    <w:rsid w:val="64562F5A"/>
    <w:rsid w:val="64633582"/>
    <w:rsid w:val="647234D4"/>
    <w:rsid w:val="6487158B"/>
    <w:rsid w:val="649137AF"/>
    <w:rsid w:val="64C44C58"/>
    <w:rsid w:val="652B31E3"/>
    <w:rsid w:val="652D7C8D"/>
    <w:rsid w:val="652F6369"/>
    <w:rsid w:val="653A0278"/>
    <w:rsid w:val="65686AE7"/>
    <w:rsid w:val="657D289D"/>
    <w:rsid w:val="659B67B4"/>
    <w:rsid w:val="66024C3D"/>
    <w:rsid w:val="660C6C6A"/>
    <w:rsid w:val="66372D3F"/>
    <w:rsid w:val="66A51676"/>
    <w:rsid w:val="66AD390B"/>
    <w:rsid w:val="66B44CB0"/>
    <w:rsid w:val="66C51BD6"/>
    <w:rsid w:val="66C51FBA"/>
    <w:rsid w:val="671441D3"/>
    <w:rsid w:val="67244DE2"/>
    <w:rsid w:val="6773585A"/>
    <w:rsid w:val="677B6640"/>
    <w:rsid w:val="67A75102"/>
    <w:rsid w:val="67FA3B31"/>
    <w:rsid w:val="682043E6"/>
    <w:rsid w:val="68486EAD"/>
    <w:rsid w:val="688157C2"/>
    <w:rsid w:val="68831B82"/>
    <w:rsid w:val="68AA52AF"/>
    <w:rsid w:val="68D807D0"/>
    <w:rsid w:val="68E01514"/>
    <w:rsid w:val="68F94DE5"/>
    <w:rsid w:val="6906567B"/>
    <w:rsid w:val="69170D9E"/>
    <w:rsid w:val="691B34CB"/>
    <w:rsid w:val="698A789B"/>
    <w:rsid w:val="698D4BFB"/>
    <w:rsid w:val="6999592B"/>
    <w:rsid w:val="69B2009A"/>
    <w:rsid w:val="69BC0E8F"/>
    <w:rsid w:val="6A152EB4"/>
    <w:rsid w:val="6A305634"/>
    <w:rsid w:val="6A3749D9"/>
    <w:rsid w:val="6A406BF6"/>
    <w:rsid w:val="6A5E7AB6"/>
    <w:rsid w:val="6A717B47"/>
    <w:rsid w:val="6A9321C0"/>
    <w:rsid w:val="6AF1003D"/>
    <w:rsid w:val="6B2449E2"/>
    <w:rsid w:val="6B566F8F"/>
    <w:rsid w:val="6B660518"/>
    <w:rsid w:val="6B742374"/>
    <w:rsid w:val="6B80518E"/>
    <w:rsid w:val="6BD928C0"/>
    <w:rsid w:val="6BDA2CCB"/>
    <w:rsid w:val="6C4D395D"/>
    <w:rsid w:val="6C6E2C01"/>
    <w:rsid w:val="6C826A0A"/>
    <w:rsid w:val="6CDE5E0B"/>
    <w:rsid w:val="6CEC3969"/>
    <w:rsid w:val="6D1F404C"/>
    <w:rsid w:val="6D6E0E4C"/>
    <w:rsid w:val="6D8B23EC"/>
    <w:rsid w:val="6DB73379"/>
    <w:rsid w:val="6DC84776"/>
    <w:rsid w:val="6DDA574A"/>
    <w:rsid w:val="6E2828E9"/>
    <w:rsid w:val="6E32379E"/>
    <w:rsid w:val="6E605339"/>
    <w:rsid w:val="6E6319B9"/>
    <w:rsid w:val="6E690D1A"/>
    <w:rsid w:val="6EF90C6A"/>
    <w:rsid w:val="6EFE5063"/>
    <w:rsid w:val="6F6669E6"/>
    <w:rsid w:val="6F795E23"/>
    <w:rsid w:val="6F7C3F7C"/>
    <w:rsid w:val="6FBB2F5A"/>
    <w:rsid w:val="700D55AD"/>
    <w:rsid w:val="70164CC0"/>
    <w:rsid w:val="702A700D"/>
    <w:rsid w:val="70404332"/>
    <w:rsid w:val="70553FFD"/>
    <w:rsid w:val="7060745B"/>
    <w:rsid w:val="70807E46"/>
    <w:rsid w:val="7088738E"/>
    <w:rsid w:val="708B1E8A"/>
    <w:rsid w:val="708E12B7"/>
    <w:rsid w:val="70BC62D9"/>
    <w:rsid w:val="715A3771"/>
    <w:rsid w:val="71632D09"/>
    <w:rsid w:val="719B1A78"/>
    <w:rsid w:val="72424DD0"/>
    <w:rsid w:val="72450CB0"/>
    <w:rsid w:val="72915EA6"/>
    <w:rsid w:val="72AF6C67"/>
    <w:rsid w:val="72B94FDA"/>
    <w:rsid w:val="730B2153"/>
    <w:rsid w:val="731B279A"/>
    <w:rsid w:val="731D0E4A"/>
    <w:rsid w:val="739E12DE"/>
    <w:rsid w:val="73AA6814"/>
    <w:rsid w:val="74310309"/>
    <w:rsid w:val="745C5C53"/>
    <w:rsid w:val="747443F1"/>
    <w:rsid w:val="74A006A3"/>
    <w:rsid w:val="74A91D44"/>
    <w:rsid w:val="74B237BE"/>
    <w:rsid w:val="7523377B"/>
    <w:rsid w:val="758B26C3"/>
    <w:rsid w:val="758D6C38"/>
    <w:rsid w:val="75982554"/>
    <w:rsid w:val="75A1406B"/>
    <w:rsid w:val="75AD2327"/>
    <w:rsid w:val="75DD6860"/>
    <w:rsid w:val="75FB029F"/>
    <w:rsid w:val="76434DF5"/>
    <w:rsid w:val="765B5408"/>
    <w:rsid w:val="766D40AB"/>
    <w:rsid w:val="76724650"/>
    <w:rsid w:val="769B1303"/>
    <w:rsid w:val="76A86E18"/>
    <w:rsid w:val="76DD1A42"/>
    <w:rsid w:val="76E15177"/>
    <w:rsid w:val="77246175"/>
    <w:rsid w:val="776357B8"/>
    <w:rsid w:val="77886D9B"/>
    <w:rsid w:val="779C04D7"/>
    <w:rsid w:val="78051418"/>
    <w:rsid w:val="782812FA"/>
    <w:rsid w:val="78300D13"/>
    <w:rsid w:val="783F53BD"/>
    <w:rsid w:val="784630F7"/>
    <w:rsid w:val="78E1390C"/>
    <w:rsid w:val="78ED2CC4"/>
    <w:rsid w:val="78FB4BC2"/>
    <w:rsid w:val="793C57E6"/>
    <w:rsid w:val="794C1FB9"/>
    <w:rsid w:val="795A683A"/>
    <w:rsid w:val="796C5F55"/>
    <w:rsid w:val="79704250"/>
    <w:rsid w:val="79BA37F5"/>
    <w:rsid w:val="79BD6FFD"/>
    <w:rsid w:val="79E71CC4"/>
    <w:rsid w:val="79FA43F1"/>
    <w:rsid w:val="7A027AE6"/>
    <w:rsid w:val="7A7B107F"/>
    <w:rsid w:val="7A8114EA"/>
    <w:rsid w:val="7A87139A"/>
    <w:rsid w:val="7A9B19DD"/>
    <w:rsid w:val="7B372835"/>
    <w:rsid w:val="7B431F8F"/>
    <w:rsid w:val="7B516E2A"/>
    <w:rsid w:val="7B943584"/>
    <w:rsid w:val="7BEB72E9"/>
    <w:rsid w:val="7BF432E6"/>
    <w:rsid w:val="7C0C344E"/>
    <w:rsid w:val="7C3B53FE"/>
    <w:rsid w:val="7CB21E64"/>
    <w:rsid w:val="7CB6303B"/>
    <w:rsid w:val="7CC6460B"/>
    <w:rsid w:val="7CD82F5A"/>
    <w:rsid w:val="7CDD043D"/>
    <w:rsid w:val="7CF7173F"/>
    <w:rsid w:val="7D1A696E"/>
    <w:rsid w:val="7D2E3A41"/>
    <w:rsid w:val="7D327AA3"/>
    <w:rsid w:val="7D3F08AC"/>
    <w:rsid w:val="7D5267B3"/>
    <w:rsid w:val="7D5273C6"/>
    <w:rsid w:val="7D944BC9"/>
    <w:rsid w:val="7DCB3AA8"/>
    <w:rsid w:val="7DF97A1B"/>
    <w:rsid w:val="7EC14C38"/>
    <w:rsid w:val="7EE43E30"/>
    <w:rsid w:val="7F0000CA"/>
    <w:rsid w:val="7F2615FC"/>
    <w:rsid w:val="7F8538D2"/>
    <w:rsid w:val="7FE01B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qFormat/>
    <w:uiPriority w:val="0"/>
    <w:rPr>
      <w:color w:val="800080"/>
      <w:u w:val="single"/>
    </w:rPr>
  </w:style>
  <w:style w:type="character" w:styleId="9">
    <w:name w:val="Hyperlink"/>
    <w:qFormat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He\Desktop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3</Pages>
  <Words>349</Words>
  <Characters>1995</Characters>
  <Lines>16</Lines>
  <Paragraphs>4</Paragraphs>
  <TotalTime>44</TotalTime>
  <ScaleCrop>false</ScaleCrop>
  <LinksUpToDate>false</LinksUpToDate>
  <CharactersWithSpaces>2340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2014-08-15T10:37:00Z</dcterms:created>
  <dc:creator>Administrator</dc:creator>
  <cp:lastModifiedBy>StephenHe</cp:lastModifiedBy>
  <dcterms:modified xsi:type="dcterms:W3CDTF">2018-07-15T11:56:22Z</dcterms:modified>
  <dc:title>周秋明 个人简历</dc:title>
  <cp:revision>242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